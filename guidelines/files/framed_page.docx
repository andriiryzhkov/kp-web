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4D245D" w14:textId="77777777" w:rsidR="0076215A" w:rsidRPr="00790EC6" w:rsidRDefault="0076215A" w:rsidP="008903AE">
      <w:pPr>
        <w:pStyle w:val="Title"/>
        <w:ind w:firstLine="0"/>
        <w:rPr>
          <w:color w:val="000000"/>
          <w:szCs w:val="28"/>
        </w:rPr>
      </w:pPr>
      <w:r w:rsidRPr="00790EC6">
        <w:rPr>
          <w:color w:val="000000"/>
          <w:szCs w:val="28"/>
        </w:rPr>
        <w:t>Р Е Ф Е Р А Т</w:t>
      </w:r>
    </w:p>
    <w:p w14:paraId="3678FF1E" w14:textId="77777777" w:rsidR="0076215A" w:rsidRPr="00244FCD" w:rsidRDefault="0076215A" w:rsidP="0076215A">
      <w:pPr>
        <w:pStyle w:val="Title"/>
        <w:rPr>
          <w:b w:val="0"/>
          <w:color w:val="000000"/>
          <w:szCs w:val="28"/>
        </w:rPr>
      </w:pPr>
    </w:p>
    <w:p w14:paraId="5ADFFB23" w14:textId="77777777" w:rsidR="0076215A" w:rsidRPr="00244FCD" w:rsidRDefault="0076215A" w:rsidP="0076215A">
      <w:pPr>
        <w:pStyle w:val="Title"/>
        <w:jc w:val="right"/>
        <w:rPr>
          <w:color w:val="000000"/>
          <w:szCs w:val="28"/>
        </w:rPr>
      </w:pPr>
    </w:p>
    <w:p w14:paraId="5DB2545D" w14:textId="60B3E6AF" w:rsidR="0076215A" w:rsidRPr="009465A5" w:rsidRDefault="0076215A" w:rsidP="0076215A">
      <w:pPr>
        <w:ind w:firstLine="851"/>
        <w:rPr>
          <w:color w:val="000000"/>
          <w:spacing w:val="-4"/>
          <w:szCs w:val="28"/>
          <w:lang w:val="uk-UA"/>
        </w:rPr>
      </w:pPr>
      <w:r w:rsidRPr="008903AE">
        <w:rPr>
          <w:color w:val="FF0000"/>
          <w:spacing w:val="-4"/>
          <w:szCs w:val="28"/>
          <w:lang w:val="uk-UA"/>
        </w:rPr>
        <w:t>Прізвище  І. Б.</w:t>
      </w:r>
      <w:r w:rsidRPr="009465A5">
        <w:rPr>
          <w:color w:val="000000"/>
          <w:spacing w:val="-4"/>
          <w:szCs w:val="28"/>
          <w:lang w:val="uk-UA"/>
        </w:rPr>
        <w:t xml:space="preserve"> </w:t>
      </w:r>
      <w:r>
        <w:rPr>
          <w:color w:val="000000"/>
          <w:lang w:val="uk-UA"/>
        </w:rPr>
        <w:t>Розробка веб-сайту</w:t>
      </w:r>
      <w:r w:rsidR="008903AE">
        <w:rPr>
          <w:color w:val="000000"/>
          <w:lang w:val="uk-UA"/>
        </w:rPr>
        <w:t xml:space="preserve"> </w:t>
      </w:r>
      <w:r w:rsidR="008903AE" w:rsidRPr="008903AE">
        <w:rPr>
          <w:color w:val="FF0000"/>
          <w:lang w:val="uk-UA"/>
        </w:rPr>
        <w:t>підприємства</w:t>
      </w:r>
      <w:r w:rsidR="008903AE">
        <w:rPr>
          <w:color w:val="000000"/>
          <w:lang w:val="uk-UA"/>
        </w:rPr>
        <w:t>:</w:t>
      </w:r>
      <w:r w:rsidRPr="009465A5">
        <w:rPr>
          <w:color w:val="000000"/>
          <w:spacing w:val="-6"/>
          <w:szCs w:val="28"/>
          <w:lang w:val="uk-UA"/>
        </w:rPr>
        <w:t xml:space="preserve"> </w:t>
      </w:r>
      <w:r>
        <w:rPr>
          <w:color w:val="000000"/>
          <w:spacing w:val="-6"/>
          <w:szCs w:val="28"/>
          <w:lang w:val="uk-UA"/>
        </w:rPr>
        <w:t>курсовий проект</w:t>
      </w:r>
      <w:r w:rsidRPr="009465A5">
        <w:rPr>
          <w:color w:val="000000"/>
          <w:spacing w:val="-6"/>
          <w:szCs w:val="28"/>
          <w:lang w:val="uk-UA"/>
        </w:rPr>
        <w:t xml:space="preserve"> / </w:t>
      </w:r>
      <w:r w:rsidRPr="00C9091C">
        <w:rPr>
          <w:color w:val="FF0000"/>
          <w:spacing w:val="-6"/>
          <w:szCs w:val="28"/>
          <w:lang w:val="uk-UA"/>
        </w:rPr>
        <w:t>І. Б. Прізвище</w:t>
      </w:r>
      <w:r w:rsidRPr="009465A5">
        <w:rPr>
          <w:color w:val="000000"/>
          <w:spacing w:val="-6"/>
          <w:szCs w:val="28"/>
          <w:lang w:val="uk-UA"/>
        </w:rPr>
        <w:t>;</w:t>
      </w:r>
      <w:r w:rsidRPr="009465A5">
        <w:rPr>
          <w:color w:val="000000"/>
          <w:spacing w:val="-4"/>
          <w:szCs w:val="28"/>
          <w:lang w:val="uk-UA"/>
        </w:rPr>
        <w:t xml:space="preserve"> ТДАТУ. –</w:t>
      </w:r>
      <w:r>
        <w:rPr>
          <w:color w:val="000000"/>
          <w:spacing w:val="-4"/>
          <w:szCs w:val="28"/>
          <w:lang w:val="uk-UA"/>
        </w:rPr>
        <w:t xml:space="preserve"> Мелітополь: [б.в.], 201</w:t>
      </w:r>
      <w:r w:rsidR="008903AE">
        <w:rPr>
          <w:color w:val="000000"/>
          <w:spacing w:val="-4"/>
          <w:szCs w:val="28"/>
          <w:lang w:val="uk-UA"/>
        </w:rPr>
        <w:t>6</w:t>
      </w:r>
      <w:r>
        <w:rPr>
          <w:color w:val="000000"/>
          <w:spacing w:val="-4"/>
          <w:szCs w:val="28"/>
          <w:lang w:val="uk-UA"/>
        </w:rPr>
        <w:t xml:space="preserve">. – </w:t>
      </w:r>
      <w:r w:rsidR="008903AE" w:rsidRPr="008903AE">
        <w:rPr>
          <w:color w:val="FF0000"/>
          <w:spacing w:val="-4"/>
          <w:szCs w:val="28"/>
          <w:lang w:val="uk-UA"/>
        </w:rPr>
        <w:t>30</w:t>
      </w:r>
      <w:r w:rsidRPr="009465A5">
        <w:rPr>
          <w:color w:val="000000"/>
          <w:spacing w:val="-4"/>
          <w:szCs w:val="28"/>
          <w:lang w:val="uk-UA"/>
        </w:rPr>
        <w:t xml:space="preserve"> с.</w:t>
      </w:r>
      <w:bookmarkStart w:id="0" w:name="_GoBack"/>
      <w:bookmarkEnd w:id="0"/>
    </w:p>
    <w:p w14:paraId="1D5B6E25" w14:textId="77777777" w:rsidR="0076215A" w:rsidRPr="00244FCD" w:rsidRDefault="0076215A" w:rsidP="0076215A">
      <w:pPr>
        <w:ind w:firstLine="851"/>
        <w:jc w:val="right"/>
        <w:rPr>
          <w:color w:val="000000"/>
          <w:szCs w:val="28"/>
        </w:rPr>
      </w:pPr>
      <w:r w:rsidRPr="00244FCD">
        <w:rPr>
          <w:color w:val="000000"/>
          <w:szCs w:val="28"/>
        </w:rPr>
        <w:t xml:space="preserve">. </w:t>
      </w:r>
    </w:p>
    <w:p w14:paraId="579D4CAB" w14:textId="4FE4C163" w:rsidR="0076215A" w:rsidRPr="00244FCD" w:rsidRDefault="0076215A" w:rsidP="0076215A">
      <w:pPr>
        <w:ind w:firstLine="851"/>
        <w:rPr>
          <w:color w:val="000000"/>
          <w:szCs w:val="28"/>
          <w:lang w:val="uk-UA"/>
        </w:rPr>
      </w:pPr>
      <w:r w:rsidRPr="00244FCD">
        <w:rPr>
          <w:color w:val="000000"/>
          <w:szCs w:val="28"/>
          <w:lang w:val="uk-UA"/>
        </w:rPr>
        <w:t xml:space="preserve">У представленому </w:t>
      </w:r>
      <w:r>
        <w:rPr>
          <w:color w:val="000000"/>
          <w:szCs w:val="28"/>
          <w:lang w:val="uk-UA"/>
        </w:rPr>
        <w:t>курсовому</w:t>
      </w:r>
      <w:r w:rsidRPr="00244FCD">
        <w:rPr>
          <w:color w:val="000000"/>
          <w:szCs w:val="28"/>
          <w:lang w:val="uk-UA"/>
        </w:rPr>
        <w:t xml:space="preserve"> проекті розглянуто </w:t>
      </w:r>
      <w:r>
        <w:rPr>
          <w:color w:val="000000"/>
          <w:szCs w:val="28"/>
          <w:lang w:val="uk-UA"/>
        </w:rPr>
        <w:t>розробку веб-сайту …</w:t>
      </w:r>
      <w:r w:rsidRPr="00244FCD">
        <w:rPr>
          <w:color w:val="000000"/>
          <w:szCs w:val="28"/>
          <w:lang w:val="uk-UA"/>
        </w:rPr>
        <w:t>.</w:t>
      </w:r>
    </w:p>
    <w:p w14:paraId="37167D46" w14:textId="77777777" w:rsidR="0076215A" w:rsidRDefault="0076215A" w:rsidP="0076215A">
      <w:pPr>
        <w:ind w:firstLine="851"/>
        <w:rPr>
          <w:color w:val="000000"/>
          <w:szCs w:val="28"/>
          <w:lang w:val="uk-UA"/>
        </w:rPr>
      </w:pPr>
    </w:p>
    <w:p w14:paraId="64822B32" w14:textId="77777777" w:rsidR="0076215A" w:rsidRDefault="0076215A" w:rsidP="0076215A">
      <w:pPr>
        <w:ind w:firstLine="851"/>
        <w:rPr>
          <w:color w:val="000000"/>
          <w:szCs w:val="28"/>
          <w:lang w:val="uk-UA"/>
        </w:rPr>
      </w:pPr>
    </w:p>
    <w:p w14:paraId="0B469A5B" w14:textId="77777777" w:rsidR="0076215A" w:rsidRDefault="0076215A" w:rsidP="0076215A">
      <w:pPr>
        <w:ind w:firstLine="851"/>
        <w:rPr>
          <w:color w:val="000000"/>
          <w:szCs w:val="28"/>
          <w:lang w:val="uk-UA"/>
        </w:rPr>
      </w:pPr>
    </w:p>
    <w:p w14:paraId="3AE4C50D" w14:textId="77777777" w:rsidR="0076215A" w:rsidRDefault="0076215A" w:rsidP="0076215A">
      <w:pPr>
        <w:ind w:firstLine="851"/>
        <w:rPr>
          <w:color w:val="000000"/>
          <w:szCs w:val="28"/>
          <w:lang w:val="uk-UA"/>
        </w:rPr>
      </w:pPr>
    </w:p>
    <w:p w14:paraId="7A50ACCF" w14:textId="77777777" w:rsidR="0076215A" w:rsidRDefault="0076215A" w:rsidP="0076215A">
      <w:pPr>
        <w:ind w:firstLine="851"/>
        <w:rPr>
          <w:color w:val="000000"/>
          <w:szCs w:val="28"/>
          <w:lang w:val="uk-UA"/>
        </w:rPr>
      </w:pPr>
    </w:p>
    <w:p w14:paraId="4C79D539" w14:textId="77777777" w:rsidR="0076215A" w:rsidRDefault="0076215A" w:rsidP="0076215A">
      <w:pPr>
        <w:ind w:firstLine="851"/>
        <w:rPr>
          <w:color w:val="000000"/>
          <w:szCs w:val="28"/>
          <w:lang w:val="uk-UA"/>
        </w:rPr>
      </w:pPr>
    </w:p>
    <w:p w14:paraId="06B25674" w14:textId="77777777" w:rsidR="0076215A" w:rsidRDefault="0076215A" w:rsidP="0076215A">
      <w:pPr>
        <w:ind w:firstLine="851"/>
        <w:rPr>
          <w:color w:val="000000"/>
          <w:szCs w:val="28"/>
          <w:lang w:val="uk-UA"/>
        </w:rPr>
      </w:pPr>
    </w:p>
    <w:p w14:paraId="18132A4F" w14:textId="202F87C3" w:rsidR="0076215A" w:rsidRPr="00244FCD" w:rsidRDefault="0076215A" w:rsidP="0076215A">
      <w:pPr>
        <w:ind w:firstLine="851"/>
        <w:rPr>
          <w:color w:val="000000"/>
          <w:szCs w:val="28"/>
          <w:lang w:val="uk-UA"/>
        </w:rPr>
      </w:pPr>
      <w:r>
        <w:rPr>
          <w:color w:val="000000"/>
          <w:szCs w:val="28"/>
          <w:lang w:val="uk-UA"/>
        </w:rPr>
        <w:t xml:space="preserve">Курсовий проект складається з </w:t>
      </w:r>
      <w:r w:rsidR="008903AE">
        <w:rPr>
          <w:color w:val="000000"/>
          <w:szCs w:val="28"/>
          <w:lang w:val="uk-UA"/>
        </w:rPr>
        <w:t>3</w:t>
      </w:r>
      <w:r>
        <w:rPr>
          <w:color w:val="000000"/>
          <w:szCs w:val="28"/>
          <w:lang w:val="uk-UA"/>
        </w:rPr>
        <w:t xml:space="preserve"> розділів пояснювальної записки загальним обсягом __  сторінок та розробленого програмного забезпечення.</w:t>
      </w:r>
    </w:p>
    <w:p w14:paraId="324AE221" w14:textId="77777777" w:rsidR="0076215A" w:rsidRDefault="0076215A" w:rsidP="0076215A">
      <w:pPr>
        <w:ind w:firstLine="851"/>
        <w:rPr>
          <w:b/>
          <w:szCs w:val="28"/>
          <w:lang w:val="uk-UA"/>
        </w:rPr>
      </w:pPr>
    </w:p>
    <w:p w14:paraId="7DD1E620" w14:textId="38563B0A" w:rsidR="0076215A" w:rsidRPr="00244FCD" w:rsidRDefault="0076215A" w:rsidP="0076215A">
      <w:pPr>
        <w:ind w:firstLine="851"/>
        <w:rPr>
          <w:szCs w:val="28"/>
          <w:lang w:val="uk-UA"/>
        </w:rPr>
      </w:pPr>
      <w:r w:rsidRPr="0084358F">
        <w:rPr>
          <w:szCs w:val="28"/>
          <w:lang w:val="uk-UA"/>
        </w:rPr>
        <w:t>Ключові слова:</w:t>
      </w:r>
      <w:r w:rsidRPr="00853656">
        <w:rPr>
          <w:szCs w:val="28"/>
          <w:lang w:val="uk-UA"/>
        </w:rPr>
        <w:t xml:space="preserve"> </w:t>
      </w:r>
      <w:r>
        <w:rPr>
          <w:szCs w:val="28"/>
          <w:lang w:val="uk-UA"/>
        </w:rPr>
        <w:t>ВЕБ-САЙТ</w:t>
      </w:r>
      <w:r w:rsidRPr="00244FCD">
        <w:rPr>
          <w:szCs w:val="28"/>
          <w:lang w:val="uk-UA"/>
        </w:rPr>
        <w:t xml:space="preserve">, </w:t>
      </w:r>
      <w:r>
        <w:rPr>
          <w:szCs w:val="28"/>
          <w:lang w:val="en-US"/>
        </w:rPr>
        <w:t>HTML</w:t>
      </w:r>
      <w:r w:rsidRPr="00244FCD">
        <w:rPr>
          <w:szCs w:val="28"/>
          <w:lang w:val="uk-UA"/>
        </w:rPr>
        <w:t xml:space="preserve">, </w:t>
      </w:r>
      <w:r>
        <w:rPr>
          <w:szCs w:val="28"/>
          <w:lang w:val="en-US"/>
        </w:rPr>
        <w:t>CSS</w:t>
      </w:r>
      <w:r w:rsidRPr="00244FCD">
        <w:rPr>
          <w:szCs w:val="28"/>
          <w:lang w:val="uk-UA"/>
        </w:rPr>
        <w:t xml:space="preserve">, </w:t>
      </w:r>
      <w:r>
        <w:rPr>
          <w:szCs w:val="28"/>
          <w:lang w:val="en-US"/>
        </w:rPr>
        <w:t>JAVASCRIPT</w:t>
      </w:r>
      <w:r w:rsidRPr="00244FCD">
        <w:rPr>
          <w:szCs w:val="28"/>
          <w:lang w:val="uk-UA"/>
        </w:rPr>
        <w:t xml:space="preserve">, </w:t>
      </w:r>
      <w:r w:rsidRPr="0076215A">
        <w:rPr>
          <w:szCs w:val="28"/>
          <w:lang w:val="uk-UA"/>
        </w:rPr>
        <w:t xml:space="preserve"> </w:t>
      </w:r>
      <w:r>
        <w:rPr>
          <w:szCs w:val="28"/>
          <w:lang w:val="uk-UA"/>
        </w:rPr>
        <w:t>ВЕБ-СЛУЖБА</w:t>
      </w:r>
      <w:r w:rsidRPr="00244FCD">
        <w:rPr>
          <w:szCs w:val="28"/>
          <w:lang w:val="uk-UA"/>
        </w:rPr>
        <w:t>, СИСТЕМА КЕРУВАННЯ.</w:t>
      </w:r>
    </w:p>
    <w:p w14:paraId="7876472B" w14:textId="77777777" w:rsidR="0076215A" w:rsidRPr="00244FCD" w:rsidRDefault="0076215A" w:rsidP="0076215A">
      <w:pPr>
        <w:jc w:val="center"/>
        <w:rPr>
          <w:b/>
          <w:szCs w:val="28"/>
          <w:lang w:val="uk-UA"/>
        </w:rPr>
      </w:pPr>
    </w:p>
    <w:p w14:paraId="26B84777" w14:textId="1F665EFF" w:rsidR="0076215A" w:rsidRDefault="0076215A" w:rsidP="0076215A">
      <w:pPr>
        <w:rPr>
          <w:szCs w:val="28"/>
          <w:lang w:val="uk-UA"/>
        </w:rPr>
      </w:pPr>
      <w:r w:rsidRPr="0084358F">
        <w:rPr>
          <w:szCs w:val="28"/>
          <w:lang w:val="uk-UA"/>
        </w:rPr>
        <w:t xml:space="preserve">Іл. </w:t>
      </w:r>
      <w:r w:rsidRPr="0076215A">
        <w:rPr>
          <w:color w:val="FF0000"/>
          <w:szCs w:val="28"/>
          <w:lang w:val="uk-UA"/>
        </w:rPr>
        <w:t>7</w:t>
      </w:r>
      <w:r w:rsidRPr="0084358F">
        <w:rPr>
          <w:szCs w:val="28"/>
          <w:lang w:val="uk-UA"/>
        </w:rPr>
        <w:t xml:space="preserve">,                                        Табл. </w:t>
      </w:r>
      <w:r w:rsidRPr="0076215A">
        <w:rPr>
          <w:color w:val="FF0000"/>
          <w:szCs w:val="28"/>
          <w:lang w:val="uk-UA"/>
        </w:rPr>
        <w:t>11</w:t>
      </w:r>
      <w:r w:rsidRPr="0084358F">
        <w:rPr>
          <w:szCs w:val="28"/>
          <w:lang w:val="uk-UA"/>
        </w:rPr>
        <w:t>,                                       Бібл</w:t>
      </w:r>
      <w:r>
        <w:rPr>
          <w:szCs w:val="28"/>
          <w:lang w:val="uk-UA"/>
        </w:rPr>
        <w:t>.</w:t>
      </w:r>
      <w:r w:rsidRPr="0084358F">
        <w:rPr>
          <w:szCs w:val="28"/>
          <w:lang w:val="uk-UA"/>
        </w:rPr>
        <w:t xml:space="preserve"> </w:t>
      </w:r>
      <w:r w:rsidRPr="0076215A">
        <w:rPr>
          <w:color w:val="FF0000"/>
          <w:szCs w:val="28"/>
          <w:lang w:val="uk-UA"/>
        </w:rPr>
        <w:t>28</w:t>
      </w:r>
    </w:p>
    <w:p w14:paraId="35571249" w14:textId="0EF9FD4D" w:rsidR="0076215A" w:rsidRDefault="0076215A" w:rsidP="0076215A">
      <w:pPr>
        <w:rPr>
          <w:szCs w:val="28"/>
          <w:lang w:val="uk-UA"/>
        </w:rPr>
      </w:pPr>
    </w:p>
    <w:p w14:paraId="7D8E839F" w14:textId="2F051CE0" w:rsidR="0076215A" w:rsidRDefault="0076215A" w:rsidP="00921EE8">
      <w:pPr>
        <w:widowControl w:val="0"/>
        <w:spacing w:after="200" w:line="276" w:lineRule="auto"/>
        <w:ind w:firstLine="0"/>
        <w:jc w:val="center"/>
        <w:rPr>
          <w:b/>
          <w:color w:val="000000" w:themeColor="text1"/>
          <w:szCs w:val="28"/>
          <w:lang w:val="uk-UA"/>
        </w:rPr>
      </w:pPr>
      <w:r>
        <w:rPr>
          <w:color w:val="000000" w:themeColor="text1"/>
          <w:szCs w:val="28"/>
          <w:lang w:val="uk-UA"/>
        </w:rPr>
        <w:br w:type="page"/>
      </w:r>
      <w:r w:rsidRPr="0076215A">
        <w:rPr>
          <w:b/>
          <w:color w:val="000000" w:themeColor="text1"/>
          <w:szCs w:val="28"/>
          <w:lang w:val="uk-UA"/>
        </w:rPr>
        <w:lastRenderedPageBreak/>
        <w:t>ЗМІСТ</w:t>
      </w:r>
    </w:p>
    <w:p w14:paraId="72318980" w14:textId="77777777" w:rsidR="00FD4FF4" w:rsidRDefault="00FD4FF4" w:rsidP="0076215A">
      <w:pPr>
        <w:widowControl w:val="0"/>
        <w:spacing w:after="200" w:line="276" w:lineRule="auto"/>
        <w:jc w:val="center"/>
        <w:rPr>
          <w:b/>
          <w:color w:val="000000" w:themeColor="text1"/>
          <w:szCs w:val="28"/>
          <w:lang w:val="uk-UA"/>
        </w:rPr>
      </w:pPr>
    </w:p>
    <w:p w14:paraId="02244DFE" w14:textId="25F623FB" w:rsidR="0076215A" w:rsidRPr="00FD4FF4" w:rsidRDefault="00FD4FF4" w:rsidP="005C1B68">
      <w:pPr>
        <w:widowControl w:val="0"/>
        <w:tabs>
          <w:tab w:val="right" w:leader="dot" w:pos="9781"/>
        </w:tabs>
        <w:spacing w:after="200" w:line="276" w:lineRule="auto"/>
        <w:ind w:firstLine="0"/>
        <w:rPr>
          <w:color w:val="000000" w:themeColor="text1"/>
          <w:szCs w:val="28"/>
          <w:lang w:val="uk-UA"/>
        </w:rPr>
      </w:pPr>
      <w:r w:rsidRPr="00FD4FF4">
        <w:rPr>
          <w:color w:val="000000" w:themeColor="text1"/>
          <w:szCs w:val="28"/>
          <w:lang w:val="uk-UA"/>
        </w:rPr>
        <w:t xml:space="preserve">1 </w:t>
      </w:r>
      <w:r w:rsidR="008903AE" w:rsidRPr="008903AE">
        <w:rPr>
          <w:color w:val="000000" w:themeColor="text1"/>
          <w:szCs w:val="28"/>
          <w:lang w:val="uk-UA"/>
        </w:rPr>
        <w:t>Аналіз вимог</w:t>
      </w:r>
      <w:r w:rsidRPr="00FD4FF4">
        <w:rPr>
          <w:color w:val="000000" w:themeColor="text1"/>
          <w:szCs w:val="28"/>
          <w:lang w:val="uk-UA"/>
        </w:rPr>
        <w:tab/>
        <w:t>7</w:t>
      </w:r>
    </w:p>
    <w:p w14:paraId="759D46C7" w14:textId="6734CB4C" w:rsidR="00FD4FF4" w:rsidRPr="00FD4FF4" w:rsidRDefault="00FD4FF4" w:rsidP="005C1B68">
      <w:pPr>
        <w:pStyle w:val="ListParagraph"/>
        <w:widowControl w:val="0"/>
        <w:tabs>
          <w:tab w:val="right" w:leader="dot" w:pos="9781"/>
        </w:tabs>
        <w:spacing w:after="200" w:line="276" w:lineRule="auto"/>
        <w:ind w:left="567" w:firstLine="0"/>
        <w:rPr>
          <w:color w:val="000000" w:themeColor="text1"/>
          <w:szCs w:val="28"/>
          <w:lang w:val="uk-UA"/>
        </w:rPr>
      </w:pPr>
      <w:r w:rsidRPr="00FD4FF4">
        <w:rPr>
          <w:color w:val="000000" w:themeColor="text1"/>
          <w:szCs w:val="28"/>
          <w:lang w:val="uk-UA"/>
        </w:rPr>
        <w:t xml:space="preserve">1.1 </w:t>
      </w:r>
      <w:r w:rsidR="008903AE" w:rsidRPr="008903AE">
        <w:rPr>
          <w:color w:val="000000" w:themeColor="text1"/>
          <w:szCs w:val="28"/>
          <w:lang w:val="uk-UA"/>
        </w:rPr>
        <w:t>Постановка завдання</w:t>
      </w:r>
      <w:r>
        <w:rPr>
          <w:color w:val="000000" w:themeColor="text1"/>
          <w:szCs w:val="28"/>
          <w:lang w:val="uk-UA"/>
        </w:rPr>
        <w:tab/>
        <w:t>7</w:t>
      </w:r>
    </w:p>
    <w:p w14:paraId="1D9EF711" w14:textId="65530CC8" w:rsidR="00FD4FF4" w:rsidRPr="00FD4FF4" w:rsidRDefault="00FD4FF4" w:rsidP="005C1B68">
      <w:pPr>
        <w:widowControl w:val="0"/>
        <w:tabs>
          <w:tab w:val="right" w:leader="dot" w:pos="9781"/>
        </w:tabs>
        <w:spacing w:after="200" w:line="276" w:lineRule="auto"/>
        <w:ind w:left="567" w:firstLine="0"/>
        <w:rPr>
          <w:color w:val="000000" w:themeColor="text1"/>
          <w:szCs w:val="28"/>
          <w:lang w:val="uk-UA"/>
        </w:rPr>
      </w:pPr>
      <w:r w:rsidRPr="00FD4FF4">
        <w:rPr>
          <w:color w:val="000000" w:themeColor="text1"/>
          <w:szCs w:val="28"/>
          <w:lang w:val="uk-UA"/>
        </w:rPr>
        <w:t xml:space="preserve">1.2 </w:t>
      </w:r>
      <w:r w:rsidR="008903AE" w:rsidRPr="008903AE">
        <w:rPr>
          <w:color w:val="000000" w:themeColor="text1"/>
          <w:szCs w:val="28"/>
          <w:lang w:val="uk-UA"/>
        </w:rPr>
        <w:t>Розробка моделі варіантів використання веб-сайту</w:t>
      </w:r>
      <w:r w:rsidR="005C1B68">
        <w:rPr>
          <w:color w:val="000000" w:themeColor="text1"/>
          <w:szCs w:val="28"/>
          <w:lang w:val="uk-UA"/>
        </w:rPr>
        <w:tab/>
        <w:t>7</w:t>
      </w:r>
    </w:p>
    <w:p w14:paraId="6DF2DE35" w14:textId="728AAE7E" w:rsidR="0076215A" w:rsidRDefault="0076215A">
      <w:pPr>
        <w:spacing w:after="200" w:line="276" w:lineRule="auto"/>
        <w:rPr>
          <w:b/>
          <w:color w:val="000000" w:themeColor="text1"/>
          <w:szCs w:val="28"/>
          <w:lang w:val="uk-UA"/>
        </w:rPr>
      </w:pPr>
      <w:r>
        <w:rPr>
          <w:b/>
          <w:color w:val="000000" w:themeColor="text1"/>
          <w:szCs w:val="28"/>
          <w:lang w:val="uk-UA"/>
        </w:rPr>
        <w:br w:type="page"/>
      </w:r>
    </w:p>
    <w:p w14:paraId="53AEBCDB" w14:textId="26422836" w:rsidR="0076215A" w:rsidRDefault="0076215A" w:rsidP="0076215A">
      <w:pPr>
        <w:widowControl w:val="0"/>
        <w:spacing w:after="200" w:line="276" w:lineRule="auto"/>
        <w:jc w:val="center"/>
        <w:rPr>
          <w:b/>
          <w:color w:val="000000" w:themeColor="text1"/>
          <w:szCs w:val="28"/>
          <w:lang w:val="uk-UA"/>
        </w:rPr>
      </w:pPr>
      <w:r>
        <w:rPr>
          <w:b/>
          <w:color w:val="000000" w:themeColor="text1"/>
          <w:szCs w:val="28"/>
          <w:lang w:val="uk-UA"/>
        </w:rPr>
        <w:lastRenderedPageBreak/>
        <w:t>ВСТУП</w:t>
      </w:r>
    </w:p>
    <w:p w14:paraId="6D946DAA" w14:textId="77777777" w:rsidR="0076215A" w:rsidRDefault="0076215A" w:rsidP="0076215A">
      <w:pPr>
        <w:rPr>
          <w:szCs w:val="28"/>
          <w:lang w:val="uk-UA"/>
        </w:rPr>
      </w:pPr>
    </w:p>
    <w:p w14:paraId="3F466E92" w14:textId="057B7DC4" w:rsidR="0076215A" w:rsidRDefault="0076215A" w:rsidP="0076215A">
      <w:pPr>
        <w:rPr>
          <w:szCs w:val="28"/>
          <w:lang w:val="uk-UA"/>
        </w:rPr>
      </w:pPr>
      <w:r w:rsidRPr="0076215A">
        <w:rPr>
          <w:szCs w:val="28"/>
          <w:lang w:val="uk-UA"/>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4626C7D" w14:textId="061E6A7B" w:rsidR="0076215A" w:rsidRDefault="0076215A">
      <w:pPr>
        <w:spacing w:after="200" w:line="276" w:lineRule="auto"/>
        <w:rPr>
          <w:color w:val="000000" w:themeColor="text1"/>
          <w:szCs w:val="28"/>
          <w:lang w:val="uk-UA"/>
        </w:rPr>
      </w:pPr>
    </w:p>
    <w:p w14:paraId="57E79985" w14:textId="77777777" w:rsidR="0076215A" w:rsidRPr="0076215A" w:rsidRDefault="0076215A">
      <w:pPr>
        <w:spacing w:after="200" w:line="276" w:lineRule="auto"/>
        <w:rPr>
          <w:b/>
          <w:bCs/>
          <w:color w:val="000000" w:themeColor="text1"/>
          <w:kern w:val="32"/>
          <w:szCs w:val="28"/>
          <w:lang w:val="uk-UA"/>
        </w:rPr>
      </w:pPr>
    </w:p>
    <w:p w14:paraId="2A4E4E1B" w14:textId="77777777" w:rsidR="0076215A" w:rsidRDefault="0076215A">
      <w:pPr>
        <w:spacing w:after="200" w:line="276" w:lineRule="auto"/>
        <w:rPr>
          <w:b/>
          <w:bCs/>
          <w:color w:val="000000" w:themeColor="text1"/>
          <w:kern w:val="32"/>
          <w:szCs w:val="28"/>
          <w:lang w:val="uk-UA"/>
        </w:rPr>
      </w:pPr>
      <w:r>
        <w:rPr>
          <w:color w:val="000000" w:themeColor="text1"/>
          <w:szCs w:val="28"/>
          <w:lang w:val="uk-UA"/>
        </w:rPr>
        <w:br w:type="page"/>
      </w:r>
    </w:p>
    <w:p w14:paraId="38A0F9B7" w14:textId="3D005BA2" w:rsidR="00B82579" w:rsidRPr="00B82579" w:rsidRDefault="005C1B68" w:rsidP="005C1B68">
      <w:pPr>
        <w:pStyle w:val="Heading1"/>
        <w:rPr>
          <w:lang w:val="uk-UA"/>
        </w:rPr>
      </w:pPr>
      <w:r w:rsidRPr="005C1B68">
        <w:rPr>
          <w:lang w:val="uk-UA"/>
        </w:rPr>
        <w:lastRenderedPageBreak/>
        <w:t>Аналіз вимог</w:t>
      </w:r>
    </w:p>
    <w:p w14:paraId="0554AD20" w14:textId="79A7A15A" w:rsidR="00B82579" w:rsidRPr="00B82579" w:rsidRDefault="00B82579" w:rsidP="00B82579">
      <w:pPr>
        <w:pStyle w:val="Heading2"/>
      </w:pPr>
      <w:r w:rsidRPr="00B82579">
        <w:t>Постановка завдання</w:t>
      </w:r>
    </w:p>
    <w:p w14:paraId="4E32FDDC" w14:textId="77777777" w:rsidR="00B82579" w:rsidRPr="00B82579" w:rsidRDefault="00B82579" w:rsidP="00B82579">
      <w:pPr>
        <w:rPr>
          <w:lang w:val="uk-UA"/>
        </w:rPr>
      </w:pPr>
      <w:r w:rsidRPr="00571AA3">
        <w:rPr>
          <w:b/>
          <w:lang w:val="uk-UA"/>
        </w:rPr>
        <w:t>Метою</w:t>
      </w:r>
      <w:r w:rsidRPr="00B82579">
        <w:rPr>
          <w:lang w:val="uk-UA"/>
        </w:rPr>
        <w:t xml:space="preserve"> курсового проекту є створення Інтернет сайту обслуговуючої комунальної компанії, за допомогою якого клієнти зможуть робити заявки на обслуговування будинку он-лайн, переглядати стан заявок та спілкуватись з диспетчером компанії за допомогою повідомлень.</w:t>
      </w:r>
    </w:p>
    <w:p w14:paraId="1541C3C1" w14:textId="77777777" w:rsidR="00B82579" w:rsidRPr="00B82579" w:rsidRDefault="00B82579" w:rsidP="00B82579">
      <w:pPr>
        <w:rPr>
          <w:lang w:val="uk-UA"/>
        </w:rPr>
      </w:pPr>
      <w:r w:rsidRPr="00B82579">
        <w:rPr>
          <w:lang w:val="uk-UA"/>
        </w:rPr>
        <w:t xml:space="preserve">Сайт повинен відповідати наступним </w:t>
      </w:r>
      <w:r w:rsidRPr="00571AA3">
        <w:rPr>
          <w:b/>
          <w:lang w:val="uk-UA"/>
        </w:rPr>
        <w:t>вимогам</w:t>
      </w:r>
      <w:r w:rsidRPr="00B82579">
        <w:rPr>
          <w:lang w:val="uk-UA"/>
        </w:rPr>
        <w:t>:</w:t>
      </w:r>
    </w:p>
    <w:p w14:paraId="16FF8CFF" w14:textId="77777777" w:rsidR="00B82579" w:rsidRPr="00B82579" w:rsidRDefault="00B82579" w:rsidP="00B82579">
      <w:pPr>
        <w:rPr>
          <w:lang w:val="uk-UA"/>
        </w:rPr>
      </w:pPr>
      <w:r w:rsidRPr="00B82579">
        <w:rPr>
          <w:lang w:val="uk-UA"/>
        </w:rPr>
        <w:t>1. Зовнішнє оформлення повинно бути виконано в класичному стилі;</w:t>
      </w:r>
    </w:p>
    <w:p w14:paraId="64D0C9DB" w14:textId="77777777" w:rsidR="00B82579" w:rsidRPr="00B82579" w:rsidRDefault="00B82579" w:rsidP="00B82579">
      <w:pPr>
        <w:rPr>
          <w:lang w:val="uk-UA"/>
        </w:rPr>
      </w:pPr>
      <w:r w:rsidRPr="00B82579">
        <w:rPr>
          <w:lang w:val="uk-UA"/>
        </w:rPr>
        <w:t>2. Дизайн сайту не повинен повторювати сайти конкуруючих фірм;</w:t>
      </w:r>
    </w:p>
    <w:p w14:paraId="38DCD1BE" w14:textId="77777777" w:rsidR="00B82579" w:rsidRPr="00B82579" w:rsidRDefault="00B82579" w:rsidP="00B82579">
      <w:pPr>
        <w:rPr>
          <w:lang w:val="uk-UA"/>
        </w:rPr>
      </w:pPr>
      <w:r w:rsidRPr="00B82579">
        <w:rPr>
          <w:lang w:val="uk-UA"/>
        </w:rPr>
        <w:t>3. Сайт повинен давати повну і правильну інформацію про послуги та стан виконання заявок з обслуговування будинку;</w:t>
      </w:r>
    </w:p>
    <w:p w14:paraId="0A67312E" w14:textId="77777777" w:rsidR="00B82579" w:rsidRPr="00B82579" w:rsidRDefault="00B82579" w:rsidP="00B82579">
      <w:pPr>
        <w:rPr>
          <w:lang w:val="uk-UA"/>
        </w:rPr>
      </w:pPr>
      <w:r w:rsidRPr="00B82579">
        <w:rPr>
          <w:lang w:val="uk-UA"/>
        </w:rPr>
        <w:t>4. Адміністративний інтерфейс сайту має бути інтуїтивним та зрозумілим користувачу початкового рівня.</w:t>
      </w:r>
    </w:p>
    <w:p w14:paraId="33D66C4E" w14:textId="77777777" w:rsidR="00B82579" w:rsidRPr="00B82579" w:rsidRDefault="00B82579" w:rsidP="00B82579">
      <w:pPr>
        <w:rPr>
          <w:lang w:val="uk-UA"/>
        </w:rPr>
      </w:pPr>
      <w:r w:rsidRPr="00B82579">
        <w:rPr>
          <w:lang w:val="uk-UA"/>
        </w:rPr>
        <w:t xml:space="preserve">Для виконання поставленої мети необхідно вирішити наступні </w:t>
      </w:r>
      <w:r w:rsidRPr="00571AA3">
        <w:rPr>
          <w:b/>
          <w:lang w:val="uk-UA"/>
        </w:rPr>
        <w:t>задачі</w:t>
      </w:r>
      <w:r w:rsidRPr="00B82579">
        <w:rPr>
          <w:lang w:val="uk-UA"/>
        </w:rPr>
        <w:t>:</w:t>
      </w:r>
    </w:p>
    <w:p w14:paraId="4405C7D3" w14:textId="77777777" w:rsidR="00B82579" w:rsidRPr="00B82579" w:rsidRDefault="00B82579" w:rsidP="00B82579">
      <w:pPr>
        <w:rPr>
          <w:lang w:val="uk-UA"/>
        </w:rPr>
      </w:pPr>
      <w:r w:rsidRPr="00B82579">
        <w:rPr>
          <w:lang w:val="uk-UA"/>
        </w:rPr>
        <w:t>1. Проаналізувати вимоги до Інтернет сайту;</w:t>
      </w:r>
    </w:p>
    <w:p w14:paraId="2CCFBB2D" w14:textId="77777777" w:rsidR="00B82579" w:rsidRPr="00B82579" w:rsidRDefault="00B82579" w:rsidP="00B82579">
      <w:pPr>
        <w:rPr>
          <w:lang w:val="uk-UA"/>
        </w:rPr>
      </w:pPr>
      <w:r w:rsidRPr="00B82579">
        <w:rPr>
          <w:lang w:val="uk-UA"/>
        </w:rPr>
        <w:t>2. Розробити базу даних Інтернет сайту;</w:t>
      </w:r>
    </w:p>
    <w:p w14:paraId="384C78CD" w14:textId="77777777" w:rsidR="00B82579" w:rsidRPr="00B82579" w:rsidRDefault="00B82579" w:rsidP="00B82579">
      <w:pPr>
        <w:rPr>
          <w:lang w:val="uk-UA"/>
        </w:rPr>
      </w:pPr>
      <w:r w:rsidRPr="00B82579">
        <w:rPr>
          <w:lang w:val="uk-UA"/>
        </w:rPr>
        <w:t>3. Розробити інтерфейс користувача сайту;</w:t>
      </w:r>
    </w:p>
    <w:p w14:paraId="68C326F0" w14:textId="77777777" w:rsidR="00B82579" w:rsidRPr="00B82579" w:rsidRDefault="00B82579" w:rsidP="00B82579">
      <w:pPr>
        <w:rPr>
          <w:lang w:val="uk-UA"/>
        </w:rPr>
      </w:pPr>
      <w:r w:rsidRPr="00B82579">
        <w:rPr>
          <w:lang w:val="uk-UA"/>
        </w:rPr>
        <w:t>4. Розробити програмне забезпечення сайту на стороні сервера;</w:t>
      </w:r>
    </w:p>
    <w:p w14:paraId="6C9D389B" w14:textId="0487AADC" w:rsidR="00B82579" w:rsidRPr="00B82579" w:rsidRDefault="00B82579" w:rsidP="00571AA3">
      <w:pPr>
        <w:rPr>
          <w:lang w:val="uk-UA"/>
        </w:rPr>
      </w:pPr>
      <w:r w:rsidRPr="00B82579">
        <w:rPr>
          <w:lang w:val="uk-UA"/>
        </w:rPr>
        <w:t>5. Роз</w:t>
      </w:r>
      <w:r w:rsidR="00571AA3">
        <w:rPr>
          <w:lang w:val="uk-UA"/>
        </w:rPr>
        <w:t>містити сайт в мережі Інтернет.</w:t>
      </w:r>
    </w:p>
    <w:p w14:paraId="66917609" w14:textId="49448ED7" w:rsidR="00B82579" w:rsidRPr="00B82579" w:rsidRDefault="00B87575" w:rsidP="00B87575">
      <w:pPr>
        <w:pStyle w:val="Heading2"/>
      </w:pPr>
      <w:r w:rsidRPr="00B87575">
        <w:t>Розробка моделі варіантів використання веб-сайту</w:t>
      </w:r>
    </w:p>
    <w:p w14:paraId="756A2E7A" w14:textId="0EB283CA" w:rsidR="00B82579" w:rsidRDefault="00366091" w:rsidP="00B82579">
      <w:pPr>
        <w:rPr>
          <w:lang w:val="uk-UA"/>
        </w:rPr>
      </w:pPr>
      <w:r>
        <w:rPr>
          <w:lang w:val="uk-UA"/>
        </w:rPr>
        <w:t xml:space="preserve">Для опису функціональних вимог до веб-сайту скористаємось </w:t>
      </w:r>
      <w:r w:rsidR="009F3341">
        <w:rPr>
          <w:lang w:val="uk-UA"/>
        </w:rPr>
        <w:t xml:space="preserve">описом варіантів використання системи. </w:t>
      </w:r>
      <w:r>
        <w:rPr>
          <w:lang w:val="uk-UA"/>
        </w:rPr>
        <w:t>В</w:t>
      </w:r>
      <w:r w:rsidRPr="00366091">
        <w:rPr>
          <w:lang w:val="uk-UA"/>
        </w:rPr>
        <w:t>аріант використання у розробці програмного забезпечення це опис поведінки системи, як вона відповідає на зовнішні запити. Іншими словами, різновид використання описує, «хто» і «що» може зробити з розгля</w:t>
      </w:r>
      <w:r w:rsidRPr="00366091">
        <w:rPr>
          <w:lang w:val="uk-UA"/>
        </w:rPr>
        <w:lastRenderedPageBreak/>
        <w:t>нутою системою. Методика різновидів використання застосовується для виявлення вимог до поведінки системи, відомих також як функціональні вимоги.</w:t>
      </w:r>
    </w:p>
    <w:p w14:paraId="4A813DA3" w14:textId="68228BC6" w:rsidR="009F3341" w:rsidRDefault="009F3341" w:rsidP="00B82579">
      <w:pPr>
        <w:rPr>
          <w:lang w:val="uk-UA"/>
        </w:rPr>
      </w:pPr>
      <w:r>
        <w:rPr>
          <w:lang w:val="uk-UA"/>
        </w:rPr>
        <w:t xml:space="preserve">Графічно варіанти використання представляються за допомогою </w:t>
      </w:r>
      <w:r w:rsidRPr="009F3341">
        <w:rPr>
          <w:lang w:val="uk-UA"/>
        </w:rPr>
        <w:t>UML</w:t>
      </w:r>
      <w:r>
        <w:rPr>
          <w:lang w:val="uk-UA"/>
        </w:rPr>
        <w:t xml:space="preserve"> діаграми</w:t>
      </w:r>
      <w:r w:rsidRPr="009F3341">
        <w:rPr>
          <w:lang w:val="uk-UA"/>
        </w:rPr>
        <w:t xml:space="preserve"> </w:t>
      </w:r>
      <w:r>
        <w:rPr>
          <w:lang w:val="uk-UA"/>
        </w:rPr>
        <w:t>варіантів використання</w:t>
      </w:r>
      <w:r w:rsidRPr="009F3341">
        <w:rPr>
          <w:lang w:val="uk-UA"/>
        </w:rPr>
        <w:t xml:space="preserve">, на якій зображено відношення між акторами та </w:t>
      </w:r>
      <w:r>
        <w:rPr>
          <w:lang w:val="uk-UA"/>
        </w:rPr>
        <w:t>варіантами використання в системі.</w:t>
      </w:r>
    </w:p>
    <w:p w14:paraId="105927B0" w14:textId="77777777" w:rsidR="009F3341" w:rsidRDefault="009F3341" w:rsidP="00B82579">
      <w:pPr>
        <w:rPr>
          <w:lang w:val="uk-UA"/>
        </w:rPr>
      </w:pPr>
    </w:p>
    <w:p w14:paraId="6FBE42B2" w14:textId="3FDCB24F" w:rsidR="002E3D00" w:rsidRPr="00B82579" w:rsidRDefault="00790EC6" w:rsidP="00C6380B">
      <w:pPr>
        <w:ind w:firstLine="0"/>
        <w:rPr>
          <w:lang w:val="uk-UA"/>
        </w:rPr>
      </w:pPr>
      <w:r>
        <w:rPr>
          <w:noProof/>
          <w:lang w:val="en-US" w:eastAsia="en-US"/>
        </w:rPr>
        <w:drawing>
          <wp:inline distT="0" distB="0" distL="0" distR="0" wp14:anchorId="10B166FB" wp14:editId="20633DE5">
            <wp:extent cx="6299835" cy="4081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1.png"/>
                    <pic:cNvPicPr/>
                  </pic:nvPicPr>
                  <pic:blipFill>
                    <a:blip r:embed="rId8">
                      <a:extLst>
                        <a:ext uri="{28A0092B-C50C-407E-A947-70E740481C1C}">
                          <a14:useLocalDpi xmlns:a14="http://schemas.microsoft.com/office/drawing/2010/main" val="0"/>
                        </a:ext>
                      </a:extLst>
                    </a:blip>
                    <a:stretch>
                      <a:fillRect/>
                    </a:stretch>
                  </pic:blipFill>
                  <pic:spPr>
                    <a:xfrm>
                      <a:off x="0" y="0"/>
                      <a:ext cx="6299835" cy="4081145"/>
                    </a:xfrm>
                    <a:prstGeom prst="rect">
                      <a:avLst/>
                    </a:prstGeom>
                  </pic:spPr>
                </pic:pic>
              </a:graphicData>
            </a:graphic>
          </wp:inline>
        </w:drawing>
      </w:r>
    </w:p>
    <w:p w14:paraId="0585FE27" w14:textId="0C28C36F" w:rsidR="00B82579" w:rsidRPr="00B82579" w:rsidRDefault="00B82579" w:rsidP="006833D4">
      <w:pPr>
        <w:ind w:firstLine="0"/>
        <w:jc w:val="center"/>
        <w:rPr>
          <w:lang w:val="uk-UA"/>
        </w:rPr>
      </w:pPr>
      <w:r w:rsidRPr="00B82579">
        <w:rPr>
          <w:lang w:val="uk-UA"/>
        </w:rPr>
        <w:t xml:space="preserve">Рисунок 1.1 </w:t>
      </w:r>
      <w:r w:rsidR="00C6380B" w:rsidRPr="006833D4">
        <w:t>–</w:t>
      </w:r>
      <w:r w:rsidRPr="00B82579">
        <w:rPr>
          <w:lang w:val="uk-UA"/>
        </w:rPr>
        <w:t xml:space="preserve"> Діаграма варіантів використання Інтернет сайту</w:t>
      </w:r>
    </w:p>
    <w:p w14:paraId="214408D8" w14:textId="255710FD" w:rsidR="002E3D00" w:rsidRDefault="002E3D00" w:rsidP="00B82579">
      <w:pPr>
        <w:rPr>
          <w:lang w:val="uk-UA"/>
        </w:rPr>
      </w:pPr>
    </w:p>
    <w:p w14:paraId="183386B7" w14:textId="51CD06A1" w:rsidR="009F3341" w:rsidRDefault="009F3341" w:rsidP="00B82579">
      <w:pPr>
        <w:rPr>
          <w:lang w:val="uk-UA"/>
        </w:rPr>
      </w:pPr>
      <w:r>
        <w:rPr>
          <w:lang w:val="uk-UA"/>
        </w:rPr>
        <w:t xml:space="preserve">Для деталізації варіантів використання складемо їх специфікації </w:t>
      </w:r>
      <w:r w:rsidR="00790EC6">
        <w:rPr>
          <w:lang w:val="uk-UA"/>
        </w:rPr>
        <w:t>(табл.</w:t>
      </w:r>
      <w:r>
        <w:rPr>
          <w:lang w:val="uk-UA"/>
        </w:rPr>
        <w:t xml:space="preserve"> 1.1-1.9).</w:t>
      </w:r>
    </w:p>
    <w:p w14:paraId="263AC9A8" w14:textId="0B63B62B" w:rsidR="009F3341" w:rsidRDefault="009F3341" w:rsidP="009F3341">
      <w:pPr>
        <w:ind w:firstLine="0"/>
        <w:rPr>
          <w:lang w:val="uk-UA"/>
        </w:rPr>
      </w:pPr>
    </w:p>
    <w:p w14:paraId="0B503803" w14:textId="05445109" w:rsidR="009F3341" w:rsidRDefault="009F3341" w:rsidP="009F3341">
      <w:pPr>
        <w:ind w:firstLine="0"/>
        <w:rPr>
          <w:lang w:val="uk-UA"/>
        </w:rPr>
      </w:pPr>
      <w:r>
        <w:rPr>
          <w:lang w:val="uk-UA"/>
        </w:rPr>
        <w:t xml:space="preserve">Таблиця 1.1 – Специфікація варіанту використання «Подача заявки» </w:t>
      </w:r>
    </w:p>
    <w:tbl>
      <w:tblPr>
        <w:tblStyle w:val="TableGrid"/>
        <w:tblW w:w="0" w:type="auto"/>
        <w:tblLook w:val="04A0" w:firstRow="1" w:lastRow="0" w:firstColumn="1" w:lastColumn="0" w:noHBand="0" w:noVBand="1"/>
      </w:tblPr>
      <w:tblGrid>
        <w:gridCol w:w="10137"/>
      </w:tblGrid>
      <w:tr w:rsidR="002E3D00" w14:paraId="511233D1" w14:textId="77777777" w:rsidTr="002E3D00">
        <w:tc>
          <w:tcPr>
            <w:tcW w:w="10137" w:type="dxa"/>
          </w:tcPr>
          <w:p w14:paraId="3527C08A" w14:textId="5FB6F8FD" w:rsidR="002E3D00" w:rsidRDefault="009F3341" w:rsidP="002E3D00">
            <w:pPr>
              <w:ind w:firstLine="0"/>
              <w:rPr>
                <w:lang w:val="uk-UA"/>
              </w:rPr>
            </w:pPr>
            <w:r>
              <w:rPr>
                <w:b/>
                <w:lang w:val="uk-UA"/>
              </w:rPr>
              <w:t>Варіант використання</w:t>
            </w:r>
            <w:r w:rsidR="002E3D00" w:rsidRPr="004D572D">
              <w:rPr>
                <w:b/>
                <w:lang w:val="uk-UA"/>
              </w:rPr>
              <w:t>: Подача заявки</w:t>
            </w:r>
          </w:p>
        </w:tc>
      </w:tr>
      <w:tr w:rsidR="00FA6129" w14:paraId="3B47E825" w14:textId="77777777" w:rsidTr="002E3D00">
        <w:tc>
          <w:tcPr>
            <w:tcW w:w="10137" w:type="dxa"/>
          </w:tcPr>
          <w:p w14:paraId="7C434200" w14:textId="18DDC746" w:rsidR="00FA6129" w:rsidRDefault="00FA6129" w:rsidP="002E3D00">
            <w:pPr>
              <w:ind w:firstLine="0"/>
              <w:rPr>
                <w:b/>
                <w:lang w:val="uk-UA"/>
              </w:rPr>
            </w:pPr>
            <w:r w:rsidRPr="002E3D00">
              <w:rPr>
                <w:b/>
                <w:lang w:val="uk-UA"/>
              </w:rPr>
              <w:t>Короткий опис</w:t>
            </w:r>
            <w:r w:rsidRPr="00B82579">
              <w:rPr>
                <w:lang w:val="uk-UA"/>
              </w:rPr>
              <w:t xml:space="preserve">: Клієнт подає заявку на виконання </w:t>
            </w:r>
            <w:r>
              <w:rPr>
                <w:lang w:val="uk-UA"/>
              </w:rPr>
              <w:t>робіт з обслуговування будинку.</w:t>
            </w:r>
          </w:p>
        </w:tc>
      </w:tr>
      <w:tr w:rsidR="002E3D00" w14:paraId="2C1B9FCA" w14:textId="77777777" w:rsidTr="002E3D00">
        <w:tc>
          <w:tcPr>
            <w:tcW w:w="10137" w:type="dxa"/>
          </w:tcPr>
          <w:p w14:paraId="425AAFEB" w14:textId="3667DFEC" w:rsidR="002E3D00" w:rsidRDefault="00FA6129" w:rsidP="002E3D00">
            <w:pPr>
              <w:ind w:firstLine="0"/>
              <w:rPr>
                <w:lang w:val="uk-UA"/>
              </w:rPr>
            </w:pPr>
            <w:r>
              <w:rPr>
                <w:b/>
                <w:lang w:val="uk-UA"/>
              </w:rPr>
              <w:lastRenderedPageBreak/>
              <w:t>Головні а</w:t>
            </w:r>
            <w:r w:rsidR="002E3D00" w:rsidRPr="002E3D00">
              <w:rPr>
                <w:b/>
                <w:lang w:val="uk-UA"/>
              </w:rPr>
              <w:t>ктор</w:t>
            </w:r>
            <w:r>
              <w:rPr>
                <w:b/>
                <w:lang w:val="uk-UA"/>
              </w:rPr>
              <w:t>и</w:t>
            </w:r>
            <w:r w:rsidR="002E3D00" w:rsidRPr="00B82579">
              <w:rPr>
                <w:lang w:val="uk-UA"/>
              </w:rPr>
              <w:t>: Клієнт</w:t>
            </w:r>
          </w:p>
        </w:tc>
      </w:tr>
      <w:tr w:rsidR="00FA6129" w14:paraId="5621DB89" w14:textId="77777777" w:rsidTr="002E3D00">
        <w:tc>
          <w:tcPr>
            <w:tcW w:w="10137" w:type="dxa"/>
          </w:tcPr>
          <w:p w14:paraId="693CA20E" w14:textId="1DB43E9A" w:rsidR="00FA6129" w:rsidRPr="002E3D00" w:rsidRDefault="00FA6129" w:rsidP="002E3D00">
            <w:pPr>
              <w:ind w:firstLine="0"/>
              <w:rPr>
                <w:b/>
                <w:lang w:val="uk-UA"/>
              </w:rPr>
            </w:pPr>
            <w:r>
              <w:rPr>
                <w:b/>
                <w:lang w:val="uk-UA"/>
              </w:rPr>
              <w:t>Другорядні актори:</w:t>
            </w:r>
            <w:r w:rsidRPr="00FA6129">
              <w:rPr>
                <w:lang w:val="uk-UA"/>
              </w:rPr>
              <w:t xml:space="preserve"> Немає</w:t>
            </w:r>
          </w:p>
        </w:tc>
      </w:tr>
      <w:tr w:rsidR="002E3D00" w14:paraId="07D3F1BA" w14:textId="77777777" w:rsidTr="002E3D00">
        <w:tc>
          <w:tcPr>
            <w:tcW w:w="10137" w:type="dxa"/>
          </w:tcPr>
          <w:p w14:paraId="39D0A868" w14:textId="77777777" w:rsidR="002E3D00" w:rsidRPr="00B82579" w:rsidRDefault="002E3D00" w:rsidP="002E3D00">
            <w:pPr>
              <w:ind w:firstLine="0"/>
              <w:rPr>
                <w:lang w:val="uk-UA"/>
              </w:rPr>
            </w:pPr>
            <w:r w:rsidRPr="002E3D00">
              <w:rPr>
                <w:b/>
                <w:lang w:val="uk-UA"/>
              </w:rPr>
              <w:t>Передумови</w:t>
            </w:r>
            <w:r w:rsidRPr="00B82579">
              <w:rPr>
                <w:lang w:val="uk-UA"/>
              </w:rPr>
              <w:t>:</w:t>
            </w:r>
          </w:p>
          <w:p w14:paraId="3ACDE4EB" w14:textId="36835D38" w:rsidR="002E3D00" w:rsidRDefault="002E3D00" w:rsidP="002E3D00">
            <w:pPr>
              <w:ind w:firstLine="0"/>
              <w:rPr>
                <w:lang w:val="uk-UA"/>
              </w:rPr>
            </w:pPr>
            <w:r w:rsidRPr="00B82579">
              <w:rPr>
                <w:lang w:val="uk-UA"/>
              </w:rPr>
              <w:t>1 Клієнт зареєстрований в Системі.</w:t>
            </w:r>
          </w:p>
        </w:tc>
      </w:tr>
      <w:tr w:rsidR="002E3D00" w14:paraId="6CA57603" w14:textId="77777777" w:rsidTr="002E3D00">
        <w:tc>
          <w:tcPr>
            <w:tcW w:w="10137" w:type="dxa"/>
          </w:tcPr>
          <w:p w14:paraId="1C73ADFC" w14:textId="77777777" w:rsidR="002E3D00" w:rsidRPr="00B82579" w:rsidRDefault="002E3D00" w:rsidP="002E3D00">
            <w:pPr>
              <w:ind w:firstLine="0"/>
              <w:rPr>
                <w:lang w:val="uk-UA"/>
              </w:rPr>
            </w:pPr>
            <w:r w:rsidRPr="002E3D00">
              <w:rPr>
                <w:b/>
                <w:lang w:val="uk-UA"/>
              </w:rPr>
              <w:t>Основний потік</w:t>
            </w:r>
            <w:r w:rsidRPr="00B82579">
              <w:rPr>
                <w:lang w:val="uk-UA"/>
              </w:rPr>
              <w:t>:</w:t>
            </w:r>
          </w:p>
          <w:p w14:paraId="1CE6611C" w14:textId="1434C3FB" w:rsidR="002E3D00" w:rsidRPr="00B82579" w:rsidRDefault="003178D0" w:rsidP="002E3D00">
            <w:pPr>
              <w:ind w:firstLine="0"/>
              <w:rPr>
                <w:lang w:val="uk-UA"/>
              </w:rPr>
            </w:pPr>
            <w:r>
              <w:rPr>
                <w:lang w:val="uk-UA"/>
              </w:rPr>
              <w:t>1</w:t>
            </w:r>
            <w:r w:rsidR="002E3D00" w:rsidRPr="00B82579">
              <w:rPr>
                <w:lang w:val="uk-UA"/>
              </w:rPr>
              <w:t xml:space="preserve"> </w:t>
            </w:r>
            <w:r w:rsidRPr="003178D0">
              <w:rPr>
                <w:lang w:val="uk-UA"/>
              </w:rPr>
              <w:t xml:space="preserve">Варіант використання </w:t>
            </w:r>
            <w:r w:rsidR="002E3D00" w:rsidRPr="00B82579">
              <w:rPr>
                <w:lang w:val="uk-UA"/>
              </w:rPr>
              <w:t>починається коли Клієнт вводить команду створення нової заявки.</w:t>
            </w:r>
          </w:p>
          <w:p w14:paraId="4D282A5D" w14:textId="66AE4D0C" w:rsidR="002E3D00" w:rsidRPr="00B82579" w:rsidRDefault="002E3D00" w:rsidP="002E3D00">
            <w:pPr>
              <w:ind w:firstLine="0"/>
              <w:rPr>
                <w:lang w:val="uk-UA"/>
              </w:rPr>
            </w:pPr>
            <w:r w:rsidRPr="00B82579">
              <w:rPr>
                <w:lang w:val="uk-UA"/>
              </w:rPr>
              <w:t>2 Клієнт вибирає тип послуги, яку йому треба виконати.</w:t>
            </w:r>
          </w:p>
          <w:p w14:paraId="18EE1EA9" w14:textId="089543B6" w:rsidR="002E3D00" w:rsidRPr="00B82579" w:rsidRDefault="002E3D00" w:rsidP="002E3D00">
            <w:pPr>
              <w:ind w:firstLine="0"/>
              <w:rPr>
                <w:lang w:val="uk-UA"/>
              </w:rPr>
            </w:pPr>
            <w:r w:rsidRPr="00B82579">
              <w:rPr>
                <w:lang w:val="uk-UA"/>
              </w:rPr>
              <w:t>3 Клієнт описує детально роботу, яку необхідно виконати.</w:t>
            </w:r>
          </w:p>
          <w:p w14:paraId="021AE9F4" w14:textId="7A2A4F03" w:rsidR="002E3D00" w:rsidRPr="00B82579" w:rsidRDefault="002E3D00" w:rsidP="002E3D00">
            <w:pPr>
              <w:ind w:firstLine="0"/>
              <w:rPr>
                <w:lang w:val="uk-UA"/>
              </w:rPr>
            </w:pPr>
            <w:r w:rsidRPr="00B82579">
              <w:rPr>
                <w:lang w:val="uk-UA"/>
              </w:rPr>
              <w:t>4 Система встановлює поточну дату та час подачі заявки.</w:t>
            </w:r>
          </w:p>
          <w:p w14:paraId="46366598" w14:textId="7C733A5B" w:rsidR="002E3D00" w:rsidRDefault="002E3D00" w:rsidP="002E3D00">
            <w:pPr>
              <w:ind w:firstLine="0"/>
              <w:rPr>
                <w:lang w:val="uk-UA"/>
              </w:rPr>
            </w:pPr>
            <w:r w:rsidRPr="00B82579">
              <w:rPr>
                <w:lang w:val="uk-UA"/>
              </w:rPr>
              <w:t>5 Система присвоює заяв</w:t>
            </w:r>
            <w:r>
              <w:rPr>
                <w:lang w:val="uk-UA"/>
              </w:rPr>
              <w:t>ці статус 1 - "Очікує розгляду"</w:t>
            </w:r>
          </w:p>
          <w:p w14:paraId="68ED24B0" w14:textId="41A1EA66" w:rsidR="00341ED8" w:rsidRDefault="00341ED8" w:rsidP="002E3D00">
            <w:pPr>
              <w:ind w:firstLine="0"/>
              <w:rPr>
                <w:lang w:val="uk-UA"/>
              </w:rPr>
            </w:pPr>
            <w:r>
              <w:rPr>
                <w:lang w:val="uk-UA"/>
              </w:rPr>
              <w:t>6 Система зберігає заявку Клієнта.</w:t>
            </w:r>
          </w:p>
        </w:tc>
      </w:tr>
      <w:tr w:rsidR="002E3D00" w14:paraId="6A37A87B" w14:textId="77777777" w:rsidTr="002E3D00">
        <w:tc>
          <w:tcPr>
            <w:tcW w:w="10137" w:type="dxa"/>
          </w:tcPr>
          <w:p w14:paraId="7EB95EF1" w14:textId="77777777" w:rsidR="002E3D00" w:rsidRPr="00B82579" w:rsidRDefault="002E3D00" w:rsidP="002E3D00">
            <w:pPr>
              <w:ind w:firstLine="0"/>
              <w:rPr>
                <w:lang w:val="uk-UA"/>
              </w:rPr>
            </w:pPr>
            <w:r w:rsidRPr="002E3D00">
              <w:rPr>
                <w:b/>
                <w:lang w:val="uk-UA"/>
              </w:rPr>
              <w:t>Постумови</w:t>
            </w:r>
            <w:r w:rsidRPr="00B82579">
              <w:rPr>
                <w:lang w:val="uk-UA"/>
              </w:rPr>
              <w:t>:</w:t>
            </w:r>
          </w:p>
          <w:p w14:paraId="22AD3785" w14:textId="365026B5" w:rsidR="002E3D00" w:rsidRDefault="002E3D00" w:rsidP="002E3D00">
            <w:pPr>
              <w:ind w:firstLine="0"/>
              <w:rPr>
                <w:lang w:val="uk-UA"/>
              </w:rPr>
            </w:pPr>
            <w:r w:rsidRPr="00B82579">
              <w:rPr>
                <w:lang w:val="uk-UA"/>
              </w:rPr>
              <w:t>1 Диспетчер отр</w:t>
            </w:r>
            <w:r>
              <w:rPr>
                <w:lang w:val="uk-UA"/>
              </w:rPr>
              <w:t>имує заявку клієнта на обробку.</w:t>
            </w:r>
          </w:p>
        </w:tc>
      </w:tr>
      <w:tr w:rsidR="002E3D00" w14:paraId="6F9E0E34" w14:textId="77777777" w:rsidTr="002E3D00">
        <w:tc>
          <w:tcPr>
            <w:tcW w:w="10137" w:type="dxa"/>
          </w:tcPr>
          <w:p w14:paraId="7175936F" w14:textId="2A4CDD74" w:rsidR="002E3D00" w:rsidRPr="00B82579" w:rsidRDefault="002E3D00" w:rsidP="002E3D00">
            <w:pPr>
              <w:ind w:firstLine="0"/>
              <w:rPr>
                <w:lang w:val="uk-UA"/>
              </w:rPr>
            </w:pPr>
            <w:r w:rsidRPr="002E3D00">
              <w:rPr>
                <w:b/>
                <w:lang w:val="uk-UA"/>
              </w:rPr>
              <w:t>Альтернативні потоки</w:t>
            </w:r>
            <w:r w:rsidRPr="00B82579">
              <w:rPr>
                <w:lang w:val="uk-UA"/>
              </w:rPr>
              <w:t>:</w:t>
            </w:r>
          </w:p>
          <w:p w14:paraId="7447553D" w14:textId="72FE4BD9" w:rsidR="002E3D00" w:rsidRDefault="002E3D00" w:rsidP="003178D0">
            <w:pPr>
              <w:tabs>
                <w:tab w:val="left" w:pos="1455"/>
              </w:tabs>
              <w:ind w:firstLine="0"/>
              <w:rPr>
                <w:lang w:val="uk-UA"/>
              </w:rPr>
            </w:pPr>
            <w:r>
              <w:rPr>
                <w:lang w:val="uk-UA"/>
              </w:rPr>
              <w:t>Немає.</w:t>
            </w:r>
          </w:p>
        </w:tc>
      </w:tr>
    </w:tbl>
    <w:p w14:paraId="0295A7C1" w14:textId="77777777" w:rsidR="0076215A" w:rsidRPr="00CD2BCE" w:rsidRDefault="0076215A" w:rsidP="00B87575">
      <w:pPr>
        <w:rPr>
          <w:lang w:val="en-US"/>
        </w:rPr>
      </w:pPr>
    </w:p>
    <w:sectPr w:rsidR="0076215A" w:rsidRPr="00CD2BCE" w:rsidSect="006D7F7E">
      <w:headerReference w:type="default" r:id="rId9"/>
      <w:footerReference w:type="default" r:id="rId10"/>
      <w:headerReference w:type="first" r:id="rId11"/>
      <w:pgSz w:w="11906" w:h="16838" w:code="9"/>
      <w:pgMar w:top="851" w:right="567" w:bottom="1701" w:left="1418" w:header="737" w:footer="68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3FE7A6" w14:textId="77777777" w:rsidR="00FC113D" w:rsidRDefault="00FC113D" w:rsidP="00306D07">
      <w:r>
        <w:separator/>
      </w:r>
    </w:p>
  </w:endnote>
  <w:endnote w:type="continuationSeparator" w:id="0">
    <w:p w14:paraId="410FA82E" w14:textId="77777777" w:rsidR="00FC113D" w:rsidRDefault="00FC113D" w:rsidP="00306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64F5F" w14:textId="76F4CF4A" w:rsidR="00F80905" w:rsidRPr="00306D07" w:rsidRDefault="00FC113D" w:rsidP="00306D07">
    <w:pPr>
      <w:pStyle w:val="Footer"/>
    </w:pPr>
    <w:r>
      <w:rPr>
        <w:noProof/>
        <w:lang w:eastAsia="en-US"/>
      </w:rPr>
      <w:pict w14:anchorId="0B064FA7">
        <v:rect id="Прямоугольник 9" o:spid="_x0000_s2049" style="position:absolute;left:0;text-align:left;margin-left:548.6pt;margin-top:799.7pt;width:34.05pt;height:22.5pt;z-index:251661312;visibility:visible;mso-position-horizontal-relative:left-margin-area;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" o:allowincell="f" filled="f" stroked="f">
          <v:textbox style="mso-next-textbox:#Прямоугольник 9">
            <w:txbxContent>
              <w:p w14:paraId="0B064FB8" w14:textId="3AE5FFF5" w:rsidR="00F80905" w:rsidRPr="00DD5DC0" w:rsidRDefault="00CA5D57" w:rsidP="00571AA3">
                <w:pPr>
                  <w:ind w:firstLine="0"/>
                  <w:jc w:val="center"/>
                  <w:rPr>
                    <w:rFonts w:eastAsiaTheme="majorEastAsia"/>
                    <w:szCs w:val="28"/>
                  </w:rPr>
                </w:pPr>
                <w:r>
                  <w:rPr>
                    <w:rFonts w:eastAsiaTheme="majorEastAsia"/>
                    <w:szCs w:val="28"/>
                  </w:rPr>
                  <w:fldChar w:fldCharType="begin"/>
                </w:r>
                <w:r>
                  <w:rPr>
                    <w:rFonts w:eastAsiaTheme="majorEastAsia"/>
                    <w:szCs w:val="28"/>
                  </w:rPr>
                  <w:instrText xml:space="preserve"> PAGE  \* Arabic  \* MERGEFORMAT </w:instrText>
                </w:r>
                <w:r>
                  <w:rPr>
                    <w:rFonts w:eastAsiaTheme="majorEastAsia"/>
                    <w:szCs w:val="28"/>
                  </w:rPr>
                  <w:fldChar w:fldCharType="separate"/>
                </w:r>
                <w:r w:rsidR="00C9091C">
                  <w:rPr>
                    <w:rFonts w:eastAsiaTheme="majorEastAsia"/>
                    <w:noProof/>
                    <w:szCs w:val="28"/>
                  </w:rPr>
                  <w:t>5</w:t>
                </w:r>
                <w:r>
                  <w:rPr>
                    <w:rFonts w:eastAsiaTheme="majorEastAsia"/>
                    <w:szCs w:val="28"/>
                  </w:rPr>
                  <w:fldChar w:fldCharType="end"/>
                </w:r>
              </w:p>
            </w:txbxContent>
          </v:textbox>
          <w10:wrap anchorx="margin" anchory="page"/>
        </v:rect>
      </w:pict>
    </w:r>
    <w:r>
      <w:rPr>
        <w:noProof/>
      </w:rPr>
      <w:pict w14:anchorId="0B064FAF">
        <v:line id="Прямая соединительная линия 6" o:spid="_x0000_s2066" style="position:absolute;left:0;text-align:left;z-index:251692032;visibility:visible" from="97.45pt,-4.7pt" to="97.45pt,37.3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uh8MAAADaAAAADwAAAGRycy9kb3ducmV2LnhtbESPQWvCQBSE7wX/w/KE3upGD2mJriJC&#10;IFBqqHrw+Mg+s8Hs25Bdk/Tfu4VCj8PMfMNsdpNtxUC9bxwrWC4SEMSV0w3XCi7n/O0DhA/IGlvH&#10;pOCHPOy2s5cNZtqN/E3DKdQiQthnqMCE0GVS+sqQRb9wHXH0bq63GKLsa6l7HCPctnKVJKm02HBc&#10;MNjRwVB1Pz2sgvpK2n5eivJ9+Bpu9/KQJ0eTK/U6n/ZrEIGm8B/+axdaQQq/V+INkN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hLofDAAAA2gAAAA8AAAAAAAAAAAAA&#10;AAAAoQIAAGRycy9kb3ducmV2LnhtbFBLBQYAAAAABAAEAPkAAACRAwAAAAA=&#10;" strokecolor="black [3213]" strokeweight="1.5pt"/>
      </w:pict>
    </w:r>
    <w:r>
      <w:rPr>
        <w:noProof/>
      </w:rPr>
      <w:pict w14:anchorId="0B064FB0">
        <v:line id="Прямая соединительная линия 3" o:spid="_x0000_s2069" style="position:absolute;left:0;text-align:left;z-index:251688960;visibility:visible" from="-16.05pt,-4.7pt" to="508.3pt,-4.7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aNH8MAAADaAAAADwAAAGRycy9kb3ducmV2LnhtbESPQWvCQBSE7wX/w/IEb81GhVaia5BA&#10;QCitVHPw+Mg+s8Hs25DdxvTfdwuFHoeZ+YbZ5ZPtxEiDbx0rWCYpCOLa6ZYbBdWlfN6A8AFZY+eY&#10;FHyTh3w/e9phpt2DP2k8h0ZECPsMFZgQ+kxKXxuy6BPXE0fv5gaLIcqhkXrAR4TbTq7S9EVabDku&#10;GOypMFTfz19WQXMlbd+q4+l1fB9v91NRph+mVGoxnw5bEIGm8B/+ax+1gjX8Xok3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WjR/DAAAA2gAAAA8AAAAAAAAAAAAA&#10;AAAAoQIAAGRycy9kb3ducmV2LnhtbFBLBQYAAAAABAAEAPkAAACRAwAAAAA=&#10;" strokecolor="black [3213]" strokeweight="1.5pt"/>
      </w:pict>
    </w:r>
    <w:r>
      <w:rPr>
        <w:noProof/>
      </w:rPr>
      <w:pict w14:anchorId="0B064FB1">
        <v:shapetype id="_x0000_t202" coordsize="21600,21600" o:spt="202" path="m,l,21600r21600,l21600,xe">
          <v:stroke joinstyle="miter"/>
          <v:path gradientshapeok="t" o:connecttype="rect"/>
        </v:shapetype>
        <v:shape id="Поле 20" o:spid="_x0000_s2052" type="#_x0000_t202" style="position:absolute;left:0;text-align:left;margin-left:479.4pt;margin-top:-.75pt;width:28.2pt;height:14.1pt;z-index:2517053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seH8MA&#10;AADbAAAADwAAAGRycy9kb3ducmV2LnhtbERPy2rCQBTdF/yH4QrdFJ3ootjoRFQsCIXS+kDdXTI3&#10;mWDmTsiMMf37zqLQ5eG8F8ve1qKj1leOFUzGCQji3OmKSwXHw/toBsIHZI21Y1LwQx6W2eBpgal2&#10;D/6mbh9KEUPYp6jAhNCkUvrckEU/dg1x5ArXWgwRtqXULT5iuK3lNElepcWKY4PBhjaG8tv+bhWs&#10;3dfnZTXLQ3HuXk5rb5K3j+tWqedhv5qDCNSHf/Gfe6cVTOP6+CX+AJ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seH8MAAADbAAAADwAAAAAAAAAAAAAAAACYAgAAZHJzL2Rv&#10;d25yZXYueG1sUEsFBgAAAAAEAAQA9QAAAIgDAAAAAA==&#10;" filled="f" stroked="f" strokeweight="1.5pt">
          <v:textbox style="mso-next-textbox:#Поле 20" inset="0,0,0,0">
            <w:txbxContent>
              <w:p w14:paraId="0B064FBA" w14:textId="77777777" w:rsidR="00F80905" w:rsidRPr="00DD5DC0" w:rsidRDefault="00F80905" w:rsidP="00571AA3">
                <w:pPr>
                  <w:ind w:firstLine="0"/>
                  <w:jc w:val="center"/>
                  <w:rPr>
                    <w:sz w:val="20"/>
                    <w:szCs w:val="20"/>
                    <w:lang w:val="uk-UA"/>
                  </w:rPr>
                </w:pPr>
                <w:r w:rsidRPr="00DD5DC0">
                  <w:rPr>
                    <w:sz w:val="20"/>
                    <w:szCs w:val="20"/>
                    <w:lang w:val="uk-UA"/>
                  </w:rPr>
                  <w:t>Арк.</w:t>
                </w:r>
              </w:p>
            </w:txbxContent>
          </v:textbox>
        </v:shape>
      </w:pict>
    </w:r>
    <w:r>
      <w:rPr>
        <w:noProof/>
      </w:rPr>
      <w:pict w14:anchorId="0B064FB2">
        <v:shape id="Поле 18" o:spid="_x0000_s2054" type="#_x0000_t202" style="position:absolute;left:0;text-align:left;margin-left:139.6pt;margin-top:24.8pt;width:28.2pt;height:14pt;z-index:2517032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dMn8YA&#10;AADbAAAADwAAAGRycy9kb3ducmV2LnhtbESPzW7CQAyE70i8w8qVuMGmLUIoZUGhAsqBC/RH6s3N&#10;uklE1ptmtxDeHh+QuNma8czn2aJztTpRGyrPBh5HCSji3NuKCwMf7+vhFFSIyBZrz2TgQgEW835v&#10;hqn1Z97T6RALJSEcUjRQxtikWoe8JIdh5Bti0X596zDK2hbatniWcFfrpySZaIcVS0OJDb2WlB8P&#10;/87A/me5zr7zz83b33iVTcar7mv3vDRm8NBlL6AidfFuvl1vreALrPwiA+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dMn8YAAADbAAAADwAAAAAAAAAAAAAAAACYAgAAZHJz&#10;L2Rvd25yZXYueG1sUEsFBgAAAAAEAAQA9QAAAIsDAAAAAA==&#10;" filled="f" stroked="f" strokeweight="1.5pt">
          <v:textbox style="mso-next-textbox:#Поле 18" inset="0,0,0,0">
            <w:txbxContent>
              <w:p w14:paraId="0B064FBB" w14:textId="77777777" w:rsidR="00F80905" w:rsidRPr="00DD5DC0" w:rsidRDefault="00F80905" w:rsidP="00571AA3">
                <w:pPr>
                  <w:ind w:firstLine="0"/>
                  <w:jc w:val="center"/>
                  <w:rPr>
                    <w:sz w:val="20"/>
                    <w:szCs w:val="20"/>
                    <w:lang w:val="uk-UA"/>
                  </w:rPr>
                </w:pPr>
                <w:r w:rsidRPr="00DD5DC0">
                  <w:rPr>
                    <w:sz w:val="20"/>
                    <w:szCs w:val="20"/>
                    <w:lang w:val="uk-UA"/>
                  </w:rPr>
                  <w:t>Дата</w:t>
                </w:r>
              </w:p>
            </w:txbxContent>
          </v:textbox>
        </v:shape>
      </w:pict>
    </w:r>
    <w:r>
      <w:rPr>
        <w:noProof/>
      </w:rPr>
      <w:pict w14:anchorId="0B064FB3">
        <v:shape id="Поле 17" o:spid="_x0000_s2055" type="#_x0000_t202" style="position:absolute;left:0;text-align:left;margin-left:96.95pt;margin-top:24.8pt;width:42.45pt;height:14pt;z-index:2517022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jY7cQA&#10;AADbAAAADwAAAGRycy9kb3ducmV2LnhtbERPTWvCQBC9C/6HZQredNMqKqmrxKLWgxetLfQ2Zsck&#10;mJ2N2VXjv3cLQm/zeJ8zmTWmFFeqXWFZwWsvAkGcWl1wpmD/teyOQTiPrLG0TAru5GA2bbcmGGt7&#10;4y1ddz4TIYRdjApy76tYSpfmZND1bEUcuKOtDfoA60zqGm8h3JTyLYqG0mDBoSHHij5ySk+7i1Gw&#10;PcyXyW/6vfo8DxbJcLBofjb9uVKdlyZ5B+Gp8f/ip3utw/wR/P0SDp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I2O3EAAAA2wAAAA8AAAAAAAAAAAAAAAAAmAIAAGRycy9k&#10;b3ducmV2LnhtbFBLBQYAAAAABAAEAPUAAACJAwAAAAA=&#10;" filled="f" stroked="f" strokeweight="1.5pt">
          <v:textbox style="mso-next-textbox:#Поле 17" inset="0,0,0,0">
            <w:txbxContent>
              <w:p w14:paraId="0B064FBC" w14:textId="77777777" w:rsidR="00F80905" w:rsidRPr="00DD5DC0" w:rsidRDefault="00F80905" w:rsidP="00571AA3">
                <w:pPr>
                  <w:ind w:firstLine="0"/>
                  <w:jc w:val="center"/>
                  <w:rPr>
                    <w:sz w:val="20"/>
                    <w:szCs w:val="20"/>
                    <w:lang w:val="uk-UA"/>
                  </w:rPr>
                </w:pPr>
                <w:r w:rsidRPr="00DD5DC0">
                  <w:rPr>
                    <w:sz w:val="20"/>
                    <w:szCs w:val="20"/>
                    <w:lang w:val="uk-UA"/>
                  </w:rPr>
                  <w:t>Підп</w:t>
                </w:r>
                <w:r>
                  <w:rPr>
                    <w:sz w:val="20"/>
                    <w:szCs w:val="20"/>
                    <w:lang w:val="uk-UA"/>
                  </w:rPr>
                  <w:t>.</w:t>
                </w:r>
              </w:p>
            </w:txbxContent>
          </v:textbox>
        </v:shape>
      </w:pict>
    </w:r>
    <w:r>
      <w:rPr>
        <w:noProof/>
      </w:rPr>
      <w:pict w14:anchorId="0B064FA2">
        <v:shape id="Поле 16" o:spid="_x0000_s2056" type="#_x0000_t202" style="position:absolute;left:0;text-align:left;margin-left:47.15pt;margin-top:24.8pt;width:32.35pt;height:14.35pt;z-index:251701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R9dsQA&#10;AADbAAAADwAAAGRycy9kb3ducmV2LnhtbERPS2vCQBC+C/0PyxR6003bEEp0laT4OnjRtkJv0+w0&#10;Cc3OptlV4793BcHbfHzPmcx604gjda62rOB5FIEgLqyuuVTw+bEYvoFwHlljY5kUnMnBbPowmGCq&#10;7Ym3dNz5UoQQdikqqLxvUyldUZFBN7ItceB+bWfQB9iVUnd4CuGmkS9RlEiDNYeGClt6r6j42x2M&#10;gu1Pvsi+i6/l6j+eZ0k87/eb11ypp8c+G4Pw1Pu7+OZe6zA/gesv4QA5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EfXbEAAAA2wAAAA8AAAAAAAAAAAAAAAAAmAIAAGRycy9k&#10;b3ducmV2LnhtbFBLBQYAAAAABAAEAPUAAACJAwAAAAA=&#10;" filled="f" stroked="f" strokeweight="1.5pt">
          <v:textbox style="mso-next-textbox:#Поле 16" inset="0,0,0,0">
            <w:txbxContent>
              <w:p w14:paraId="0B064FB5" w14:textId="77777777" w:rsidR="00F80905" w:rsidRPr="00E11E2B" w:rsidRDefault="00F80905" w:rsidP="00571AA3">
                <w:pPr>
                  <w:ind w:firstLine="0"/>
                  <w:jc w:val="center"/>
                  <w:rPr>
                    <w:spacing w:val="-4"/>
                    <w:sz w:val="20"/>
                    <w:szCs w:val="20"/>
                    <w:lang w:val="uk-UA"/>
                  </w:rPr>
                </w:pPr>
                <w:r w:rsidRPr="00E11E2B">
                  <w:rPr>
                    <w:spacing w:val="-4"/>
                    <w:sz w:val="20"/>
                    <w:szCs w:val="20"/>
                    <w:lang w:val="uk-UA"/>
                  </w:rPr>
                  <w:t>№ док.</w:t>
                </w:r>
              </w:p>
            </w:txbxContent>
          </v:textbox>
        </v:shape>
      </w:pict>
    </w:r>
    <w:r>
      <w:rPr>
        <w:noProof/>
      </w:rPr>
      <w:pict w14:anchorId="0B064FA3">
        <v:shape id="_x0000_s2114" type="#_x0000_t202" style="position:absolute;left:0;text-align:left;margin-left:3.7pt;margin-top:24.1pt;width:30.7pt;height:14.35pt;z-index:2517063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R9dsQA&#10;AADbAAAADwAAAGRycy9kb3ducmV2LnhtbERPS2vCQBC+C/0PyxR6003bEEp0laT4OnjRtkJv0+w0&#10;Cc3OptlV4793BcHbfHzPmcx604gjda62rOB5FIEgLqyuuVTw+bEYvoFwHlljY5kUnMnBbPowmGCq&#10;7Ym3dNz5UoQQdikqqLxvUyldUZFBN7ItceB+bWfQB9iVUnd4CuGmkS9RlEiDNYeGClt6r6j42x2M&#10;gu1Pvsi+i6/l6j+eZ0k87/eb11ypp8c+G4Pw1Pu7+OZe6zA/gesv4QA5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EfXbEAAAA2wAAAA8AAAAAAAAAAAAAAAAAmAIAAGRycy9k&#10;b3ducmV2LnhtbFBLBQYAAAAABAAEAPUAAACJAwAAAAA=&#10;" filled="f" stroked="f" strokeweight="1.5pt">
          <v:textbox style="mso-next-textbox:#_x0000_s2114" inset="0,0,0,0">
            <w:txbxContent>
              <w:p w14:paraId="0B064FB6" w14:textId="77777777" w:rsidR="00F80905" w:rsidRPr="00DD5DC0" w:rsidRDefault="00F80905" w:rsidP="00571AA3">
                <w:pPr>
                  <w:ind w:firstLine="0"/>
                  <w:jc w:val="center"/>
                  <w:rPr>
                    <w:sz w:val="20"/>
                    <w:szCs w:val="20"/>
                    <w:lang w:val="uk-UA"/>
                  </w:rPr>
                </w:pPr>
                <w:r>
                  <w:rPr>
                    <w:sz w:val="20"/>
                    <w:szCs w:val="20"/>
                    <w:lang w:val="uk-UA"/>
                  </w:rPr>
                  <w:t>Арк.</w:t>
                </w:r>
              </w:p>
            </w:txbxContent>
          </v:textbox>
        </v:shape>
      </w:pict>
    </w:r>
    <w:r>
      <w:rPr>
        <w:noProof/>
      </w:rPr>
      <w:pict w14:anchorId="0B064FA4">
        <v:line id="Прямая соединительная линия 5" o:spid="_x0000_s2067" style="position:absolute;left:0;text-align:left;z-index:251691008;visibility:visible" from="32.85pt,-4.7pt" to="32.85pt,37.3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Ow8MMAAADaAAAADwAAAGRycy9kb3ducmV2LnhtbESPQWvCQBSE7wX/w/IEb81GwVaia5BA&#10;QCitVHPw+Mg+s8Hs25DdxvTfdwuFHoeZ+YbZ5ZPtxEiDbx0rWCYpCOLa6ZYbBdWlfN6A8AFZY+eY&#10;FHyTh3w/e9phpt2DP2k8h0ZECPsMFZgQ+kxKXxuy6BPXE0fv5gaLIcqhkXrAR4TbTq7S9EVabDku&#10;GOypMFTfz19WQXMlbd+q4+l1fB9v91NRph+mVGoxnw5bEIGm8B/+ax+1gjX8Xok3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zsPDDAAAA2gAAAA8AAAAAAAAAAAAA&#10;AAAAoQIAAGRycy9kb3ducmV2LnhtbFBLBQYAAAAABAAEAPkAAACRAwAAAAA=&#10;" strokecolor="black [3213]" strokeweight="1.5pt"/>
      </w:pict>
    </w:r>
    <w:r>
      <w:rPr>
        <w:noProof/>
      </w:rPr>
      <w:pict w14:anchorId="0B064FA5">
        <v:shape id="Поле 14" o:spid="_x0000_s2058" type="#_x0000_t202" style="position:absolute;left:0;text-align:left;margin-left:-16.15pt;margin-top:24.8pt;width:20.1pt;height:14pt;z-index:2516992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pGmsMA&#10;AADbAAAADwAAAGRycy9kb3ducmV2LnhtbERPS2vCQBC+F/wPywje6sYaRKKrRNG2By8+wduYHZNg&#10;djbNbjX9992C0Nt8fM+ZzltTiTs1rrSsYNCPQBBnVpecKzjs169jEM4ja6wsk4IfcjCfdV6mmGj7&#10;4C3ddz4XIYRdggoK7+tESpcVZND1bU0cuKttDPoAm1zqBh8h3FTyLYpG0mDJoaHAmpYFZbfdt1Gw&#10;vSzW6Tk7vn98xat0FK/a02a4UKrXbdMJCE+t/xc/3Z86zI/h75dw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pGmsMAAADbAAAADwAAAAAAAAAAAAAAAACYAgAAZHJzL2Rv&#10;d25yZXYueG1sUEsFBgAAAAAEAAQA9QAAAIgDAAAAAA==&#10;" filled="f" stroked="f" strokeweight="1.5pt">
          <v:textbox style="mso-next-textbox:#Поле 14" inset="0,0,0,0">
            <w:txbxContent>
              <w:p w14:paraId="0B064FB7" w14:textId="77777777" w:rsidR="00F80905" w:rsidRPr="00DD5DC0" w:rsidRDefault="00F80905" w:rsidP="00571AA3">
                <w:pPr>
                  <w:ind w:firstLine="0"/>
                  <w:jc w:val="center"/>
                  <w:rPr>
                    <w:sz w:val="20"/>
                    <w:szCs w:val="20"/>
                    <w:lang w:val="uk-UA"/>
                  </w:rPr>
                </w:pPr>
                <w:r w:rsidRPr="00DD5DC0">
                  <w:rPr>
                    <w:sz w:val="20"/>
                    <w:szCs w:val="20"/>
                    <w:lang w:val="uk-UA"/>
                  </w:rPr>
                  <w:t>Зм.</w:t>
                </w:r>
              </w:p>
            </w:txbxContent>
          </v:textbox>
        </v:shape>
      </w:pict>
    </w:r>
    <w:r>
      <w:rPr>
        <w:noProof/>
      </w:rPr>
      <w:pict w14:anchorId="0B064FA6">
        <v:line id="Прямая соединительная линия 4" o:spid="_x0000_s2068" style="position:absolute;left:0;text-align:left;z-index:251689984;visibility:visible" from="3.95pt,-4.7pt" to="3.95pt,37.3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8Va8MAAADaAAAADwAAAGRycy9kb3ducmV2LnhtbESPQWvCQBSE7wX/w/IEb81GkVaia5BA&#10;QCitVHPw+Mg+s8Hs25DdxvTfdwuFHoeZ+YbZ5ZPtxEiDbx0rWCYpCOLa6ZYbBdWlfN6A8AFZY+eY&#10;FHyTh3w/e9phpt2DP2k8h0ZECPsMFZgQ+kxKXxuy6BPXE0fv5gaLIcqhkXrAR4TbTq7S9EVabDku&#10;GOypMFTfz19WQXMlbd+q4+l1fB9v91NRph+mVGoxnw5bEIGm8B/+ax+1gjX8Xok3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FWvDAAAA2gAAAA8AAAAAAAAAAAAA&#10;AAAAoQIAAGRycy9kb3ducmV2LnhtbFBLBQYAAAAABAAEAPkAAACRAwAAAAA=&#10;" strokecolor="black [3213]" strokeweight="1.5pt"/>
      </w:pict>
    </w:r>
    <w:r>
      <w:rPr>
        <w:noProof/>
      </w:rPr>
      <w:pict w14:anchorId="0B064FA8">
        <v:shape id="Поле 19" o:spid="_x0000_s2053" type="#_x0000_t202" style="position:absolute;left:0;text-align:left;margin-left:167.9pt;margin-top:3.7pt;width:312.05pt;height:24.05pt;z-index:2517043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19P8QA&#10;AADbAAAADwAAAGRycy9kb3ducmV2LnhtbERPTWvCQBC9C/0PyxR6Ed3YQ9HoGlRaKBREraK9DdlJ&#10;NjQ7G7LbGP99tyD0No/3OYust7XoqPWVYwWTcQKCOHe64lLB8fNtNAXhA7LG2jEpuJGHbPkwWGCq&#10;3ZX31B1CKWII+xQVmBCaVEqfG7Lox64hjlzhWoshwraUusVrDLe1fE6SF2mx4thgsKGNofz78GMV&#10;rN1ue1lN81Ccu+Fp7U0y+/h6VerpsV/NQQTqw7/47n7Xcf4M/n6J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tfT/EAAAA2wAAAA8AAAAAAAAAAAAAAAAAmAIAAGRycy9k&#10;b3ducmV2LnhtbFBLBQYAAAAABAAEAPUAAACJAwAAAAA=&#10;" filled="f" stroked="f" strokeweight="1.5pt">
          <v:textbox style="mso-next-textbox:#Поле 19" inset="0,0,0,0">
            <w:txbxContent>
              <w:p w14:paraId="0B064FB9" w14:textId="3ABC156D" w:rsidR="00F80905" w:rsidRPr="005862A7" w:rsidRDefault="00CA5D57" w:rsidP="00571AA3">
                <w:pPr>
                  <w:ind w:firstLine="0"/>
                  <w:jc w:val="center"/>
                  <w:rPr>
                    <w:sz w:val="44"/>
                    <w:szCs w:val="44"/>
                    <w:lang w:val="uk-UA"/>
                  </w:rPr>
                </w:pPr>
                <w:r>
                  <w:rPr>
                    <w:sz w:val="44"/>
                    <w:szCs w:val="44"/>
                    <w:lang w:val="uk-UA"/>
                  </w:rPr>
                  <w:t>1</w:t>
                </w:r>
                <w:r w:rsidR="006D7F7E">
                  <w:rPr>
                    <w:sz w:val="44"/>
                    <w:szCs w:val="44"/>
                    <w:lang w:val="uk-UA"/>
                  </w:rPr>
                  <w:t>5</w:t>
                </w:r>
                <w:r w:rsidR="008903AE">
                  <w:rPr>
                    <w:sz w:val="44"/>
                    <w:szCs w:val="44"/>
                    <w:lang w:val="uk-UA"/>
                  </w:rPr>
                  <w:t>КН</w:t>
                </w:r>
                <w:r>
                  <w:rPr>
                    <w:sz w:val="44"/>
                    <w:szCs w:val="44"/>
                    <w:lang w:val="uk-UA"/>
                  </w:rPr>
                  <w:t>К</w:t>
                </w:r>
                <w:r w:rsidR="00F80905" w:rsidRPr="005862A7">
                  <w:rPr>
                    <w:sz w:val="44"/>
                    <w:szCs w:val="44"/>
                    <w:lang w:val="uk-UA"/>
                  </w:rPr>
                  <w:t>.</w:t>
                </w:r>
                <w:r w:rsidR="008903AE" w:rsidRPr="008903AE">
                  <w:rPr>
                    <w:color w:val="FF0000"/>
                    <w:sz w:val="44"/>
                    <w:szCs w:val="44"/>
                    <w:lang w:val="uk-UA"/>
                  </w:rPr>
                  <w:t>ХХХ</w:t>
                </w:r>
                <w:r w:rsidR="00F80905" w:rsidRPr="005862A7">
                  <w:rPr>
                    <w:sz w:val="44"/>
                    <w:szCs w:val="44"/>
                    <w:lang w:val="uk-UA"/>
                  </w:rPr>
                  <w:t>.000000ПЗ</w:t>
                </w:r>
              </w:p>
            </w:txbxContent>
          </v:textbox>
        </v:shape>
      </w:pict>
    </w:r>
    <w:r>
      <w:rPr>
        <w:noProof/>
      </w:rPr>
      <w:pict w14:anchorId="0B064FA9">
        <v:line id="Прямая соединительная линия 13" o:spid="_x0000_s2060" style="position:absolute;left:0;text-align:left;z-index:251698176;visibility:visible" from="480.4pt,15.1pt" to="508.75pt,15.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dQk8AAAADbAAAADwAAAGRycy9kb3ducmV2LnhtbERPTYvCMBC9C/sfwgh709Rd0KVrlEUo&#10;CKJi9bDHoRmbYjMpTaz13xtB8DaP9znzZW9r0VHrK8cKJuMEBHHhdMWlgtMxG/2A8AFZY+2YFNzJ&#10;w3LxMZhjqt2ND9TloRQxhH2KCkwITSqlLwxZ9GPXEEfu7FqLIcK2lLrFWwy3tfxKkqm0WHFsMNjQ&#10;ylBxya9WQflP2m5O6/2s23bny36VJTuTKfU57P9+QQTqw1v8cq91nP8Nz1/iAX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HHUJPAAAAA2wAAAA8AAAAAAAAAAAAAAAAA&#10;oQIAAGRycy9kb3ducmV2LnhtbFBLBQYAAAAABAAEAPkAAACOAwAAAAA=&#10;" strokecolor="black [3213]" strokeweight="1.5pt"/>
      </w:pict>
    </w:r>
    <w:r>
      <w:rPr>
        <w:noProof/>
      </w:rPr>
      <w:pict w14:anchorId="0B064FAA">
        <v:line id="Прямая соединительная линия 12" o:spid="_x0000_s2061" style="position:absolute;left:0;text-align:left;z-index:251697152;visibility:visible" from="-16.05pt,9.15pt" to="168.2pt,9.1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1CMEAAADbAAAADwAAAGRycy9kb3ducmV2LnhtbERPTWvCQBC9F/wPywi91Y05tCW6igiB&#10;gLSh6sHjkB2zwexsyK5J+u+7BcHbPN7nrLeTbcVAvW8cK1guEhDEldMN1wrOp/ztE4QPyBpbx6Tg&#10;lzxsN7OXNWbajfxDwzHUIoawz1CBCaHLpPSVIYt+4TriyF1dbzFE2NdS9zjGcNvKNEnepcWGY4PB&#10;jvaGqtvxbhXUF9L2cC7Kj+FruN7KfZ58m1yp1/m0W4EINIWn+OEudJyfwv8v8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i/UIwQAAANsAAAAPAAAAAAAAAAAAAAAA&#10;AKECAABkcnMvZG93bnJldi54bWxQSwUGAAAAAAQABAD5AAAAjwMAAAAA&#10;" strokecolor="black [3213]" strokeweight="1.5pt"/>
      </w:pict>
    </w:r>
    <w:r>
      <w:rPr>
        <w:noProof/>
      </w:rPr>
      <w:pict w14:anchorId="0B064FAB">
        <v:line id="Прямая соединительная линия 10" o:spid="_x0000_s2062" style="position:absolute;left:0;text-align:left;z-index:251696128;visibility:visible" from="-16.05pt,23.5pt" to="168.2pt,23.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O5MMAAADbAAAADwAAAGRycy9kb3ducmV2LnhtbESPQWvCQBCF7wX/wzKCt7qpBy2pqxQh&#10;IIiVqoceh+yYDWZnQ3aN8d87h4K3Gd6b975ZrgffqJ66WAc28DHNQBGXwdZcGTifivdPUDEhW2wC&#10;k4EHRVivRm9LzG248y/1x1QpCeGYowGXUptrHUtHHuM0tMSiXULnMcnaVdp2eJdw3+hZls21x5ql&#10;wWFLG0fl9XjzBqo/sn533h4W/b6/XA+bIvtxhTGT8fD9BSrRkF7m/+utFXyhl19kAL1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VzuTDAAAA2wAAAA8AAAAAAAAAAAAA&#10;AAAAoQIAAGRycy9kb3ducmV2LnhtbFBLBQYAAAAABAAEAPkAAACRAwAAAAA=&#10;" strokecolor="black [3213]" strokeweight="1.5pt"/>
      </w:pict>
    </w:r>
    <w:r>
      <w:rPr>
        <w:noProof/>
      </w:rPr>
      <w:pict w14:anchorId="0B064FAC">
        <v:line id="Прямая соединительная линия 9" o:spid="_x0000_s2063" style="position:absolute;left:0;text-align:left;z-index:251695104;visibility:visible" from="480.4pt,-4.7pt" to="480.4pt,37.3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669cMAAADaAAAADwAAAGRycy9kb3ducmV2LnhtbESPQWvCQBSE7wX/w/IEb81GD7ZG1yCB&#10;gFBaqebg8ZF9ZoPZtyG7jem/7xYKPQ4z8w2zyyfbiZEG3zpWsExSEMS10y03CqpL+fwKwgdkjZ1j&#10;UvBNHvL97GmHmXYP/qTxHBoRIewzVGBC6DMpfW3Iok9cTxy9mxsshiiHRuoBHxFuO7lK07W02HJc&#10;MNhTYai+n7+sguZK2r5Vx9PL+D7e7qeiTD9MqdRiPh22IAJN4T/81z5qBRv4vRJv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uvXDAAAA2gAAAA8AAAAAAAAAAAAA&#10;AAAAoQIAAGRycy9kb3ducmV2LnhtbFBLBQYAAAAABAAEAPkAAACRAwAAAAA=&#10;" strokecolor="black [3213]" strokeweight="1.5pt"/>
      </w:pict>
    </w:r>
    <w:r>
      <w:rPr>
        <w:noProof/>
      </w:rPr>
      <w:pict w14:anchorId="0B064FAD">
        <v:line id="Прямая соединительная линия 8" o:spid="_x0000_s2064" style="position:absolute;left:0;text-align:left;z-index:251694080;visibility:visible" from="168.45pt,-4.7pt" to="168.45pt,37.3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Ifbr8AAADaAAAADwAAAGRycy9kb3ducmV2LnhtbERPTYvCMBC9L/gfwgje1nQ96NI1lUUo&#10;CKKy2sMeh2baFJtJaWKt/94cBI+P973ejLYVA/W+cazga56AIC6dbrhWUFzyz28QPiBrbB2Tggd5&#10;2GSTjzWm2t35j4ZzqEUMYZ+iAhNCl0rpS0MW/dx1xJGrXG8xRNjXUvd4j+G2lYskWUqLDccGgx1t&#10;DZXX880qqP9J232xO62Gw1BdT9s8OZpcqdl0/P0BEWgMb/HLvdMK4tZ4Jd4AmT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3Ifbr8AAADaAAAADwAAAAAAAAAAAAAAAACh&#10;AgAAZHJzL2Rvd25yZXYueG1sUEsFBgAAAAAEAAQA+QAAAI0DAAAAAA==&#10;" strokecolor="black [3213]" strokeweight="1.5pt"/>
      </w:pict>
    </w:r>
    <w:r>
      <w:rPr>
        <w:noProof/>
      </w:rPr>
      <w:pict w14:anchorId="0B064FAE">
        <v:line id="Прямая соединительная линия 7" o:spid="_x0000_s2065" style="position:absolute;left:0;text-align:left;z-index:251693056;visibility:visible" from="139.95pt,-4.7pt" to="139.95pt,37.3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2LHMEAAADaAAAADwAAAGRycy9kb3ducmV2LnhtbESPzarCMBSE9xd8h3AEd9dUFyrVKCIU&#10;BPGKPwuXh+bYFJuT0sRa395cEFwOM/MNs1h1thItNb50rGA0TEAQ506XXCi4nLPfGQgfkDVWjknB&#10;izyslr2fBabaPflI7SkUIkLYp6jAhFCnUvrckEU/dDVx9G6usRiibAqpG3xGuK3kOEkm0mLJccFg&#10;TRtD+f30sAqKK2m7u2wP03bf3u6HTZb8mUypQb9bz0EE6sI3/GlvtYIp/F+JN0A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7YscwQAAANoAAAAPAAAAAAAAAAAAAAAA&#10;AKECAABkcnMvZG93bnJldi54bWxQSwUGAAAAAAQABAD5AAAAjwMAAAAA&#10;" strokecolor="black [3213]" strokeweight="1.5p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A682B6" w14:textId="77777777" w:rsidR="00FC113D" w:rsidRDefault="00FC113D" w:rsidP="00306D07">
      <w:r>
        <w:separator/>
      </w:r>
    </w:p>
  </w:footnote>
  <w:footnote w:type="continuationSeparator" w:id="0">
    <w:p w14:paraId="6033F9CC" w14:textId="77777777" w:rsidR="00FC113D" w:rsidRDefault="00FC113D" w:rsidP="00306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64F5E" w14:textId="77777777" w:rsidR="00F80905" w:rsidRDefault="00FC113D">
    <w:pPr>
      <w:pStyle w:val="Header"/>
    </w:pPr>
    <w:r>
      <w:rPr>
        <w:noProof/>
      </w:rPr>
      <w:pict w14:anchorId="0B064FA1">
        <v:rect id="_x0000_s2070" style="position:absolute;left:0;text-align:left;margin-left:-16.05pt;margin-top:-20.95pt;width:524.35pt;height:806.45pt;z-index:2516879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dVsIA&#10;AADaAAAADwAAAGRycy9kb3ducmV2LnhtbERPTWsCMRC9C/6HMIKXUrP2UHRrFCkULB5qrRW8Dcl0&#10;d3EzWZOoq7/eCAVPw+N9zmTW2lqcyIfKsYLhIANBrJ2puFCw+fl4HoEIEdlg7ZgUXCjAbNrtTDA3&#10;7szfdFrHQqQQDjkqKGNscimDLsliGLiGOHF/zluMCfpCGo/nFG5r+ZJlr9JixamhxIbeS9L79dEq&#10;2B1a/eWf9NaPfo+rz+syDqtirFS/187fQERq40P8716YNB/ur9yvn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Sh1WwgAAANoAAAAPAAAAAAAAAAAAAAAAAJgCAABkcnMvZG93&#10;bnJldi54bWxQSwUGAAAAAAQABAD1AAAAhwMAAAAA&#10;" filled="f" strokecolor="black [3213]" strokeweight="1.5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1" w:rightFromText="181" w:vertAnchor="page" w:horzAnchor="page" w:tblpX="256" w:tblpY="14176"/>
      <w:tblOverlap w:val="neve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 w:type="dxa"/>
        <w:right w:w="6" w:type="dxa"/>
      </w:tblCellMar>
      <w:tblLook w:val="0000" w:firstRow="0" w:lastRow="0" w:firstColumn="0" w:lastColumn="0" w:noHBand="0" w:noVBand="0"/>
    </w:tblPr>
    <w:tblGrid>
      <w:gridCol w:w="566"/>
      <w:gridCol w:w="567"/>
      <w:gridCol w:w="567"/>
      <w:gridCol w:w="567"/>
      <w:gridCol w:w="851"/>
      <w:gridCol w:w="567"/>
      <w:gridCol w:w="3969"/>
      <w:gridCol w:w="851"/>
      <w:gridCol w:w="851"/>
      <w:gridCol w:w="1134"/>
    </w:tblGrid>
    <w:tr w:rsidR="00F80905" w:rsidRPr="00737702" w14:paraId="0B064F67" w14:textId="77777777" w:rsidTr="00A47A37">
      <w:trPr>
        <w:cantSplit/>
        <w:trHeight w:hRule="exact" w:val="284"/>
      </w:trPr>
      <w:tc>
        <w:tcPr>
          <w:tcW w:w="566" w:type="dxa"/>
          <w:tcBorders>
            <w:top w:val="single" w:sz="12" w:space="0" w:color="auto"/>
            <w:left w:val="nil"/>
            <w:right w:val="single" w:sz="12" w:space="0" w:color="auto"/>
          </w:tcBorders>
          <w:vAlign w:val="center"/>
        </w:tcPr>
        <w:p w14:paraId="0B064F60" w14:textId="77777777" w:rsidR="00F80905" w:rsidRPr="00737702" w:rsidRDefault="00F80905" w:rsidP="00A47A37">
          <w:pPr>
            <w:pStyle w:val="Header"/>
            <w:ind w:left="113"/>
            <w:jc w:val="center"/>
            <w:rPr>
              <w:sz w:val="20"/>
              <w:szCs w:val="20"/>
            </w:rPr>
          </w:pPr>
        </w:p>
      </w:tc>
      <w:tc>
        <w:tcPr>
          <w:tcW w:w="567" w:type="dxa"/>
          <w:tcBorders>
            <w:top w:val="single" w:sz="12" w:space="0" w:color="auto"/>
            <w:right w:val="single" w:sz="12" w:space="0" w:color="auto"/>
          </w:tcBorders>
          <w:vAlign w:val="center"/>
        </w:tcPr>
        <w:p w14:paraId="0B064F61" w14:textId="77777777" w:rsidR="00F80905" w:rsidRPr="00737702" w:rsidRDefault="00F80905" w:rsidP="00A47A37">
          <w:pPr>
            <w:pStyle w:val="Header"/>
            <w:ind w:left="113"/>
            <w:jc w:val="center"/>
            <w:rPr>
              <w:sz w:val="20"/>
              <w:szCs w:val="20"/>
            </w:rPr>
          </w:pPr>
        </w:p>
      </w:tc>
      <w:tc>
        <w:tcPr>
          <w:tcW w:w="567" w:type="dxa"/>
          <w:tcBorders>
            <w:top w:val="single" w:sz="12" w:space="0" w:color="auto"/>
            <w:left w:val="single" w:sz="12" w:space="0" w:color="auto"/>
            <w:right w:val="single" w:sz="12" w:space="0" w:color="auto"/>
          </w:tcBorders>
          <w:vAlign w:val="center"/>
        </w:tcPr>
        <w:p w14:paraId="0B064F62" w14:textId="77777777" w:rsidR="00F80905" w:rsidRPr="00737702" w:rsidRDefault="00F80905" w:rsidP="00A47A37">
          <w:pPr>
            <w:pStyle w:val="Header"/>
            <w:ind w:left="113"/>
            <w:jc w:val="center"/>
            <w:rPr>
              <w:sz w:val="20"/>
              <w:szCs w:val="20"/>
            </w:rPr>
          </w:pPr>
        </w:p>
      </w:tc>
      <w:tc>
        <w:tcPr>
          <w:tcW w:w="567" w:type="dxa"/>
          <w:tcBorders>
            <w:top w:val="single" w:sz="12" w:space="0" w:color="auto"/>
            <w:left w:val="single" w:sz="12" w:space="0" w:color="auto"/>
            <w:right w:val="single" w:sz="12" w:space="0" w:color="auto"/>
          </w:tcBorders>
          <w:vAlign w:val="center"/>
        </w:tcPr>
        <w:p w14:paraId="0B064F63" w14:textId="77777777" w:rsidR="00F80905" w:rsidRPr="00737702" w:rsidRDefault="00F80905" w:rsidP="00A47A37">
          <w:pPr>
            <w:pStyle w:val="Header"/>
            <w:ind w:left="113"/>
            <w:jc w:val="center"/>
            <w:rPr>
              <w:sz w:val="20"/>
              <w:szCs w:val="20"/>
            </w:rPr>
          </w:pPr>
        </w:p>
      </w:tc>
      <w:tc>
        <w:tcPr>
          <w:tcW w:w="851" w:type="dxa"/>
          <w:tcBorders>
            <w:top w:val="single" w:sz="12" w:space="0" w:color="auto"/>
            <w:left w:val="single" w:sz="12" w:space="0" w:color="auto"/>
            <w:right w:val="single" w:sz="12" w:space="0" w:color="auto"/>
          </w:tcBorders>
          <w:vAlign w:val="center"/>
        </w:tcPr>
        <w:p w14:paraId="0B064F64" w14:textId="77777777" w:rsidR="00F80905" w:rsidRPr="00737702" w:rsidRDefault="00F80905" w:rsidP="00A47A37">
          <w:pPr>
            <w:pStyle w:val="Header"/>
            <w:ind w:left="113"/>
            <w:jc w:val="center"/>
            <w:rPr>
              <w:sz w:val="20"/>
              <w:szCs w:val="20"/>
            </w:rPr>
          </w:pPr>
        </w:p>
      </w:tc>
      <w:tc>
        <w:tcPr>
          <w:tcW w:w="567" w:type="dxa"/>
          <w:tcBorders>
            <w:top w:val="single" w:sz="12" w:space="0" w:color="auto"/>
            <w:left w:val="single" w:sz="12" w:space="0" w:color="auto"/>
            <w:right w:val="single" w:sz="12" w:space="0" w:color="auto"/>
          </w:tcBorders>
          <w:vAlign w:val="center"/>
        </w:tcPr>
        <w:p w14:paraId="0B064F65" w14:textId="77777777" w:rsidR="00F80905" w:rsidRPr="00737702" w:rsidRDefault="00F80905" w:rsidP="00A47A37">
          <w:pPr>
            <w:pStyle w:val="Header"/>
            <w:ind w:left="113"/>
            <w:jc w:val="center"/>
            <w:rPr>
              <w:sz w:val="20"/>
              <w:szCs w:val="20"/>
            </w:rPr>
          </w:pPr>
        </w:p>
      </w:tc>
      <w:tc>
        <w:tcPr>
          <w:tcW w:w="6805" w:type="dxa"/>
          <w:gridSpan w:val="4"/>
          <w:vMerge w:val="restart"/>
          <w:tcBorders>
            <w:top w:val="single" w:sz="12" w:space="0" w:color="auto"/>
            <w:left w:val="single" w:sz="12" w:space="0" w:color="auto"/>
            <w:right w:val="nil"/>
          </w:tcBorders>
          <w:vAlign w:val="center"/>
        </w:tcPr>
        <w:p w14:paraId="0B064F66" w14:textId="77777777" w:rsidR="00F80905" w:rsidRPr="00544C88" w:rsidRDefault="00F80905" w:rsidP="00345891">
          <w:pPr>
            <w:pStyle w:val="BodyTextIndent"/>
            <w:ind w:left="0"/>
            <w:jc w:val="center"/>
            <w:rPr>
              <w:rFonts w:ascii="Times New Roman" w:hAnsi="Times New Roman"/>
              <w:sz w:val="20"/>
              <w:szCs w:val="20"/>
            </w:rPr>
          </w:pPr>
          <w:bookmarkStart w:id="1" w:name="Графа_1_1"/>
          <w:bookmarkEnd w:id="1"/>
          <w:r w:rsidRPr="00544C88">
            <w:rPr>
              <w:rFonts w:ascii="Times New Roman" w:hAnsi="Times New Roman"/>
              <w:sz w:val="48"/>
              <w:szCs w:val="48"/>
              <w:lang w:val="uk-UA"/>
            </w:rPr>
            <w:t>03ЕЕК.4</w:t>
          </w:r>
          <w:r>
            <w:rPr>
              <w:rFonts w:ascii="Times New Roman" w:hAnsi="Times New Roman"/>
              <w:sz w:val="48"/>
              <w:szCs w:val="48"/>
              <w:lang w:val="uk-UA"/>
            </w:rPr>
            <w:t>35</w:t>
          </w:r>
          <w:r w:rsidRPr="00544C88">
            <w:rPr>
              <w:rFonts w:ascii="Times New Roman" w:hAnsi="Times New Roman"/>
              <w:sz w:val="48"/>
              <w:szCs w:val="48"/>
              <w:lang w:val="uk-UA"/>
            </w:rPr>
            <w:t>.000000ПЗ</w:t>
          </w:r>
          <w:r>
            <w:rPr>
              <w:rFonts w:ascii="Times New Roman" w:hAnsi="Times New Roman"/>
              <w:sz w:val="48"/>
              <w:szCs w:val="48"/>
              <w:lang w:val="uk-UA"/>
            </w:rPr>
            <w:t>-СП</w:t>
          </w:r>
        </w:p>
      </w:tc>
    </w:tr>
    <w:tr w:rsidR="00F80905" w:rsidRPr="00737702" w14:paraId="0B064F6F" w14:textId="77777777" w:rsidTr="00A47A37">
      <w:trPr>
        <w:cantSplit/>
        <w:trHeight w:hRule="exact" w:val="284"/>
      </w:trPr>
      <w:tc>
        <w:tcPr>
          <w:tcW w:w="566" w:type="dxa"/>
          <w:tcBorders>
            <w:left w:val="nil"/>
            <w:bottom w:val="single" w:sz="12" w:space="0" w:color="auto"/>
            <w:right w:val="single" w:sz="12" w:space="0" w:color="auto"/>
          </w:tcBorders>
          <w:vAlign w:val="center"/>
        </w:tcPr>
        <w:p w14:paraId="0B064F68" w14:textId="77777777" w:rsidR="00F80905" w:rsidRPr="00737702" w:rsidRDefault="00F80905" w:rsidP="00A47A37">
          <w:pPr>
            <w:pStyle w:val="Footer"/>
            <w:ind w:left="113"/>
            <w:jc w:val="center"/>
            <w:rPr>
              <w:sz w:val="20"/>
              <w:szCs w:val="20"/>
            </w:rPr>
          </w:pPr>
        </w:p>
      </w:tc>
      <w:tc>
        <w:tcPr>
          <w:tcW w:w="567" w:type="dxa"/>
          <w:tcBorders>
            <w:bottom w:val="single" w:sz="12" w:space="0" w:color="auto"/>
            <w:right w:val="single" w:sz="12" w:space="0" w:color="auto"/>
          </w:tcBorders>
          <w:tcMar>
            <w:left w:w="28" w:type="dxa"/>
          </w:tcMar>
          <w:vAlign w:val="center"/>
        </w:tcPr>
        <w:p w14:paraId="0B064F69" w14:textId="77777777" w:rsidR="00F80905" w:rsidRPr="00737702" w:rsidRDefault="00F80905" w:rsidP="00A47A37">
          <w:pPr>
            <w:pStyle w:val="Footer"/>
            <w:ind w:left="113"/>
            <w:jc w:val="center"/>
            <w:rPr>
              <w:sz w:val="20"/>
              <w:szCs w:val="20"/>
            </w:rPr>
          </w:pPr>
        </w:p>
      </w:tc>
      <w:tc>
        <w:tcPr>
          <w:tcW w:w="567" w:type="dxa"/>
          <w:tcBorders>
            <w:left w:val="single" w:sz="12" w:space="0" w:color="auto"/>
            <w:bottom w:val="single" w:sz="12" w:space="0" w:color="auto"/>
            <w:right w:val="single" w:sz="12" w:space="0" w:color="auto"/>
          </w:tcBorders>
          <w:vAlign w:val="center"/>
        </w:tcPr>
        <w:p w14:paraId="0B064F6A" w14:textId="77777777" w:rsidR="00F80905" w:rsidRPr="00737702" w:rsidRDefault="00F80905" w:rsidP="00A47A37">
          <w:pPr>
            <w:pStyle w:val="Footer"/>
            <w:ind w:left="113"/>
            <w:jc w:val="center"/>
            <w:rPr>
              <w:sz w:val="20"/>
              <w:szCs w:val="20"/>
            </w:rPr>
          </w:pPr>
        </w:p>
      </w:tc>
      <w:tc>
        <w:tcPr>
          <w:tcW w:w="567" w:type="dxa"/>
          <w:tcBorders>
            <w:left w:val="single" w:sz="12" w:space="0" w:color="auto"/>
            <w:bottom w:val="single" w:sz="12" w:space="0" w:color="auto"/>
            <w:right w:val="single" w:sz="12" w:space="0" w:color="auto"/>
          </w:tcBorders>
          <w:vAlign w:val="center"/>
        </w:tcPr>
        <w:p w14:paraId="0B064F6B" w14:textId="77777777" w:rsidR="00F80905" w:rsidRPr="00737702" w:rsidRDefault="00F80905" w:rsidP="00A47A37">
          <w:pPr>
            <w:pStyle w:val="Footer"/>
            <w:ind w:left="113"/>
            <w:jc w:val="center"/>
            <w:rPr>
              <w:sz w:val="20"/>
              <w:szCs w:val="20"/>
            </w:rPr>
          </w:pPr>
        </w:p>
      </w:tc>
      <w:tc>
        <w:tcPr>
          <w:tcW w:w="851" w:type="dxa"/>
          <w:tcBorders>
            <w:left w:val="single" w:sz="12" w:space="0" w:color="auto"/>
            <w:bottom w:val="single" w:sz="12" w:space="0" w:color="auto"/>
            <w:right w:val="single" w:sz="12" w:space="0" w:color="auto"/>
          </w:tcBorders>
          <w:vAlign w:val="center"/>
        </w:tcPr>
        <w:p w14:paraId="0B064F6C" w14:textId="77777777" w:rsidR="00F80905" w:rsidRPr="00737702" w:rsidRDefault="00F80905" w:rsidP="00A47A37">
          <w:pPr>
            <w:pStyle w:val="Footer"/>
            <w:ind w:left="113"/>
            <w:jc w:val="center"/>
            <w:rPr>
              <w:sz w:val="20"/>
              <w:szCs w:val="20"/>
            </w:rPr>
          </w:pPr>
        </w:p>
      </w:tc>
      <w:tc>
        <w:tcPr>
          <w:tcW w:w="567" w:type="dxa"/>
          <w:tcBorders>
            <w:left w:val="single" w:sz="12" w:space="0" w:color="auto"/>
            <w:bottom w:val="single" w:sz="12" w:space="0" w:color="auto"/>
            <w:right w:val="single" w:sz="12" w:space="0" w:color="auto"/>
          </w:tcBorders>
          <w:vAlign w:val="center"/>
        </w:tcPr>
        <w:p w14:paraId="0B064F6D" w14:textId="77777777" w:rsidR="00F80905" w:rsidRPr="00737702" w:rsidRDefault="00F80905" w:rsidP="00A47A37">
          <w:pPr>
            <w:pStyle w:val="Footer"/>
            <w:ind w:left="113"/>
            <w:jc w:val="center"/>
            <w:rPr>
              <w:sz w:val="20"/>
              <w:szCs w:val="20"/>
            </w:rPr>
          </w:pPr>
        </w:p>
      </w:tc>
      <w:tc>
        <w:tcPr>
          <w:tcW w:w="6805" w:type="dxa"/>
          <w:gridSpan w:val="4"/>
          <w:vMerge/>
          <w:tcBorders>
            <w:left w:val="single" w:sz="12" w:space="0" w:color="auto"/>
            <w:right w:val="nil"/>
          </w:tcBorders>
        </w:tcPr>
        <w:p w14:paraId="0B064F6E" w14:textId="77777777" w:rsidR="00F80905" w:rsidRPr="00737702" w:rsidRDefault="00F80905" w:rsidP="00A47A37">
          <w:pPr>
            <w:pStyle w:val="Footer"/>
            <w:ind w:left="113"/>
            <w:rPr>
              <w:sz w:val="20"/>
              <w:szCs w:val="20"/>
            </w:rPr>
          </w:pPr>
        </w:p>
      </w:tc>
    </w:tr>
    <w:tr w:rsidR="00F80905" w:rsidRPr="00737702" w14:paraId="0B064F77" w14:textId="77777777" w:rsidTr="00A47A37">
      <w:trPr>
        <w:cantSplit/>
        <w:trHeight w:hRule="exact" w:val="284"/>
      </w:trPr>
      <w:tc>
        <w:tcPr>
          <w:tcW w:w="566" w:type="dxa"/>
          <w:tcBorders>
            <w:top w:val="single" w:sz="12" w:space="0" w:color="auto"/>
            <w:left w:val="nil"/>
            <w:bottom w:val="single" w:sz="12" w:space="0" w:color="auto"/>
            <w:right w:val="single" w:sz="12" w:space="0" w:color="auto"/>
          </w:tcBorders>
          <w:vAlign w:val="center"/>
        </w:tcPr>
        <w:p w14:paraId="0B064F70" w14:textId="77777777" w:rsidR="00F80905" w:rsidRPr="00A47A37" w:rsidRDefault="00F80905" w:rsidP="00A47A37">
          <w:pPr>
            <w:pStyle w:val="Footer"/>
            <w:jc w:val="center"/>
            <w:rPr>
              <w:spacing w:val="-4"/>
              <w:sz w:val="20"/>
              <w:szCs w:val="20"/>
            </w:rPr>
          </w:pPr>
          <w:r w:rsidRPr="00A47A37">
            <w:rPr>
              <w:spacing w:val="-4"/>
              <w:sz w:val="20"/>
              <w:szCs w:val="20"/>
              <w:lang w:val="uk-UA"/>
            </w:rPr>
            <w:t>Зм</w:t>
          </w:r>
          <w:r w:rsidRPr="00A47A37">
            <w:rPr>
              <w:spacing w:val="-4"/>
              <w:sz w:val="20"/>
              <w:szCs w:val="20"/>
            </w:rPr>
            <w:t>.</w:t>
          </w:r>
        </w:p>
      </w:tc>
      <w:tc>
        <w:tcPr>
          <w:tcW w:w="567" w:type="dxa"/>
          <w:tcBorders>
            <w:top w:val="single" w:sz="12" w:space="0" w:color="auto"/>
            <w:bottom w:val="single" w:sz="12" w:space="0" w:color="auto"/>
            <w:right w:val="single" w:sz="12" w:space="0" w:color="auto"/>
          </w:tcBorders>
          <w:tcMar>
            <w:left w:w="28" w:type="dxa"/>
          </w:tcMar>
          <w:vAlign w:val="center"/>
        </w:tcPr>
        <w:p w14:paraId="0B064F71" w14:textId="77777777" w:rsidR="00F80905" w:rsidRPr="00A47A37" w:rsidRDefault="00F80905" w:rsidP="00A47A37">
          <w:pPr>
            <w:pStyle w:val="Footer"/>
            <w:ind w:left="-26"/>
            <w:jc w:val="center"/>
            <w:rPr>
              <w:spacing w:val="-4"/>
              <w:sz w:val="20"/>
              <w:szCs w:val="20"/>
            </w:rPr>
          </w:pPr>
          <w:r w:rsidRPr="00A47A37">
            <w:rPr>
              <w:spacing w:val="-4"/>
              <w:sz w:val="20"/>
              <w:szCs w:val="20"/>
            </w:rPr>
            <w:t>К</w:t>
          </w:r>
          <w:r w:rsidRPr="00A47A37">
            <w:rPr>
              <w:spacing w:val="-4"/>
              <w:sz w:val="20"/>
              <w:szCs w:val="20"/>
              <w:lang w:val="uk-UA"/>
            </w:rPr>
            <w:t>і</w:t>
          </w:r>
          <w:r w:rsidRPr="00A47A37">
            <w:rPr>
              <w:spacing w:val="-4"/>
              <w:sz w:val="20"/>
              <w:szCs w:val="20"/>
            </w:rPr>
            <w:t>л</w:t>
          </w:r>
          <w:r w:rsidRPr="00A47A37">
            <w:rPr>
              <w:spacing w:val="-4"/>
              <w:sz w:val="20"/>
              <w:szCs w:val="20"/>
              <w:lang w:val="uk-UA"/>
            </w:rPr>
            <w:t>ьк</w:t>
          </w:r>
          <w:r w:rsidRPr="00A47A37">
            <w:rPr>
              <w:spacing w:val="-4"/>
              <w:sz w:val="20"/>
              <w:szCs w:val="20"/>
            </w:rPr>
            <w:t>.</w:t>
          </w:r>
        </w:p>
      </w:tc>
      <w:tc>
        <w:tcPr>
          <w:tcW w:w="567" w:type="dxa"/>
          <w:tcBorders>
            <w:top w:val="single" w:sz="12" w:space="0" w:color="auto"/>
            <w:left w:val="single" w:sz="12" w:space="0" w:color="auto"/>
            <w:bottom w:val="single" w:sz="12" w:space="0" w:color="auto"/>
            <w:right w:val="single" w:sz="12" w:space="0" w:color="auto"/>
          </w:tcBorders>
          <w:vAlign w:val="center"/>
        </w:tcPr>
        <w:p w14:paraId="0B064F72" w14:textId="77777777" w:rsidR="00F80905" w:rsidRPr="00A47A37" w:rsidRDefault="00F80905" w:rsidP="00A47A37">
          <w:pPr>
            <w:pStyle w:val="Footer"/>
            <w:jc w:val="center"/>
            <w:rPr>
              <w:spacing w:val="-4"/>
              <w:sz w:val="20"/>
              <w:szCs w:val="20"/>
            </w:rPr>
          </w:pPr>
          <w:r w:rsidRPr="00A47A37">
            <w:rPr>
              <w:spacing w:val="-4"/>
              <w:sz w:val="20"/>
              <w:szCs w:val="20"/>
              <w:lang w:val="uk-UA"/>
            </w:rPr>
            <w:t>Арк.</w:t>
          </w:r>
        </w:p>
      </w:tc>
      <w:tc>
        <w:tcPr>
          <w:tcW w:w="567" w:type="dxa"/>
          <w:tcBorders>
            <w:top w:val="single" w:sz="12" w:space="0" w:color="auto"/>
            <w:left w:val="single" w:sz="12" w:space="0" w:color="auto"/>
            <w:bottom w:val="single" w:sz="12" w:space="0" w:color="auto"/>
            <w:right w:val="single" w:sz="12" w:space="0" w:color="auto"/>
          </w:tcBorders>
          <w:vAlign w:val="center"/>
        </w:tcPr>
        <w:p w14:paraId="0B064F73" w14:textId="77777777" w:rsidR="00F80905" w:rsidRPr="00A47A37" w:rsidRDefault="00F80905" w:rsidP="00A47A37">
          <w:pPr>
            <w:pStyle w:val="Footer"/>
            <w:jc w:val="center"/>
            <w:rPr>
              <w:spacing w:val="-10"/>
              <w:sz w:val="20"/>
              <w:szCs w:val="20"/>
              <w:lang w:val="uk-UA"/>
            </w:rPr>
          </w:pPr>
          <w:r w:rsidRPr="00A47A37">
            <w:rPr>
              <w:spacing w:val="-10"/>
              <w:sz w:val="20"/>
              <w:szCs w:val="20"/>
              <w:lang w:val="uk-UA"/>
            </w:rPr>
            <w:t>№ док.</w:t>
          </w:r>
        </w:p>
      </w:tc>
      <w:tc>
        <w:tcPr>
          <w:tcW w:w="851" w:type="dxa"/>
          <w:tcBorders>
            <w:top w:val="single" w:sz="12" w:space="0" w:color="auto"/>
            <w:left w:val="single" w:sz="12" w:space="0" w:color="auto"/>
            <w:bottom w:val="single" w:sz="12" w:space="0" w:color="auto"/>
            <w:right w:val="single" w:sz="12" w:space="0" w:color="auto"/>
          </w:tcBorders>
          <w:vAlign w:val="center"/>
        </w:tcPr>
        <w:p w14:paraId="0B064F74" w14:textId="77777777" w:rsidR="00F80905" w:rsidRPr="00A47A37" w:rsidRDefault="00F80905" w:rsidP="00A47A37">
          <w:pPr>
            <w:pStyle w:val="Footer"/>
            <w:ind w:left="30"/>
            <w:jc w:val="center"/>
            <w:rPr>
              <w:spacing w:val="-4"/>
              <w:sz w:val="20"/>
              <w:szCs w:val="20"/>
            </w:rPr>
          </w:pPr>
          <w:r w:rsidRPr="00A47A37">
            <w:rPr>
              <w:spacing w:val="-4"/>
              <w:sz w:val="20"/>
              <w:szCs w:val="20"/>
            </w:rPr>
            <w:t>П</w:t>
          </w:r>
          <w:r w:rsidRPr="00A47A37">
            <w:rPr>
              <w:spacing w:val="-4"/>
              <w:sz w:val="20"/>
              <w:szCs w:val="20"/>
              <w:lang w:val="uk-UA"/>
            </w:rPr>
            <w:t>і</w:t>
          </w:r>
          <w:r w:rsidRPr="00A47A37">
            <w:rPr>
              <w:spacing w:val="-4"/>
              <w:sz w:val="20"/>
              <w:szCs w:val="20"/>
            </w:rPr>
            <w:t>дп</w:t>
          </w:r>
          <w:r w:rsidRPr="00A47A37">
            <w:rPr>
              <w:spacing w:val="-4"/>
              <w:sz w:val="20"/>
              <w:szCs w:val="20"/>
              <w:lang w:val="uk-UA"/>
            </w:rPr>
            <w:t>.</w:t>
          </w:r>
        </w:p>
      </w:tc>
      <w:tc>
        <w:tcPr>
          <w:tcW w:w="567" w:type="dxa"/>
          <w:tcBorders>
            <w:top w:val="single" w:sz="12" w:space="0" w:color="auto"/>
            <w:left w:val="single" w:sz="12" w:space="0" w:color="auto"/>
            <w:bottom w:val="single" w:sz="12" w:space="0" w:color="auto"/>
            <w:right w:val="single" w:sz="12" w:space="0" w:color="auto"/>
          </w:tcBorders>
          <w:vAlign w:val="center"/>
        </w:tcPr>
        <w:p w14:paraId="0B064F75" w14:textId="77777777" w:rsidR="00F80905" w:rsidRPr="00A47A37" w:rsidRDefault="00F80905" w:rsidP="00A47A37">
          <w:pPr>
            <w:pStyle w:val="Footer"/>
            <w:jc w:val="center"/>
            <w:rPr>
              <w:spacing w:val="-4"/>
              <w:sz w:val="20"/>
              <w:szCs w:val="20"/>
            </w:rPr>
          </w:pPr>
          <w:r w:rsidRPr="00A47A37">
            <w:rPr>
              <w:spacing w:val="-4"/>
              <w:sz w:val="20"/>
              <w:szCs w:val="20"/>
            </w:rPr>
            <w:t>Дата</w:t>
          </w:r>
        </w:p>
      </w:tc>
      <w:tc>
        <w:tcPr>
          <w:tcW w:w="6805" w:type="dxa"/>
          <w:gridSpan w:val="4"/>
          <w:vMerge/>
          <w:tcBorders>
            <w:left w:val="single" w:sz="12" w:space="0" w:color="auto"/>
            <w:right w:val="nil"/>
          </w:tcBorders>
        </w:tcPr>
        <w:p w14:paraId="0B064F76" w14:textId="77777777" w:rsidR="00F80905" w:rsidRPr="00737702" w:rsidRDefault="00F80905" w:rsidP="00A47A37">
          <w:pPr>
            <w:pStyle w:val="Footer"/>
            <w:ind w:left="113"/>
            <w:jc w:val="center"/>
            <w:rPr>
              <w:sz w:val="20"/>
              <w:szCs w:val="20"/>
            </w:rPr>
          </w:pPr>
        </w:p>
      </w:tc>
    </w:tr>
    <w:tr w:rsidR="00F80905" w:rsidRPr="00737702" w14:paraId="0B064F80" w14:textId="77777777" w:rsidTr="00A47A37">
      <w:trPr>
        <w:cantSplit/>
        <w:trHeight w:hRule="exact" w:val="284"/>
      </w:trPr>
      <w:tc>
        <w:tcPr>
          <w:tcW w:w="1133" w:type="dxa"/>
          <w:gridSpan w:val="2"/>
          <w:tcBorders>
            <w:top w:val="single" w:sz="12" w:space="0" w:color="auto"/>
            <w:left w:val="nil"/>
            <w:right w:val="single" w:sz="12" w:space="0" w:color="auto"/>
          </w:tcBorders>
          <w:tcMar>
            <w:left w:w="57" w:type="dxa"/>
            <w:right w:w="57" w:type="dxa"/>
          </w:tcMar>
          <w:vAlign w:val="center"/>
        </w:tcPr>
        <w:p w14:paraId="0B064F78" w14:textId="77777777" w:rsidR="00F80905" w:rsidRPr="00A47A37" w:rsidRDefault="00F80905" w:rsidP="00A47A37">
          <w:pPr>
            <w:pStyle w:val="Header"/>
            <w:rPr>
              <w:sz w:val="20"/>
              <w:szCs w:val="20"/>
            </w:rPr>
          </w:pPr>
          <w:bookmarkStart w:id="2" w:name="Графа_106"/>
          <w:bookmarkEnd w:id="2"/>
          <w:r w:rsidRPr="00A47A37">
            <w:rPr>
              <w:sz w:val="20"/>
              <w:szCs w:val="20"/>
            </w:rPr>
            <w:t>Р</w:t>
          </w:r>
          <w:r w:rsidRPr="00A47A37">
            <w:rPr>
              <w:sz w:val="20"/>
              <w:szCs w:val="20"/>
              <w:lang w:val="uk-UA"/>
            </w:rPr>
            <w:t>о</w:t>
          </w:r>
          <w:r w:rsidRPr="00A47A37">
            <w:rPr>
              <w:sz w:val="20"/>
              <w:szCs w:val="20"/>
            </w:rPr>
            <w:t>зр</w:t>
          </w:r>
          <w:r w:rsidRPr="00A47A37">
            <w:rPr>
              <w:sz w:val="20"/>
              <w:szCs w:val="20"/>
              <w:lang w:val="uk-UA"/>
            </w:rPr>
            <w:t>о</w:t>
          </w:r>
          <w:r w:rsidRPr="00A47A37">
            <w:rPr>
              <w:sz w:val="20"/>
              <w:szCs w:val="20"/>
            </w:rPr>
            <w:t>б</w:t>
          </w:r>
          <w:r w:rsidRPr="00A47A37">
            <w:rPr>
              <w:sz w:val="20"/>
              <w:szCs w:val="20"/>
              <w:lang w:val="uk-UA"/>
            </w:rPr>
            <w:t>ив</w:t>
          </w:r>
        </w:p>
      </w:tc>
      <w:tc>
        <w:tcPr>
          <w:tcW w:w="1134" w:type="dxa"/>
          <w:gridSpan w:val="2"/>
          <w:tcBorders>
            <w:top w:val="single" w:sz="12" w:space="0" w:color="auto"/>
            <w:left w:val="single" w:sz="12" w:space="0" w:color="auto"/>
            <w:right w:val="single" w:sz="12" w:space="0" w:color="auto"/>
          </w:tcBorders>
          <w:tcMar>
            <w:left w:w="57" w:type="dxa"/>
            <w:right w:w="57" w:type="dxa"/>
          </w:tcMar>
          <w:vAlign w:val="center"/>
        </w:tcPr>
        <w:p w14:paraId="0B064F79" w14:textId="77777777" w:rsidR="00F80905" w:rsidRPr="00A47A37" w:rsidRDefault="00F80905" w:rsidP="00A47A37">
          <w:pPr>
            <w:pStyle w:val="Caption"/>
            <w:jc w:val="left"/>
            <w:rPr>
              <w:sz w:val="20"/>
              <w:lang w:val="ru-RU"/>
            </w:rPr>
          </w:pPr>
          <w:bookmarkStart w:id="3" w:name="Графа_116"/>
          <w:bookmarkEnd w:id="3"/>
          <w:r>
            <w:rPr>
              <w:sz w:val="20"/>
              <w:lang w:val="ru-RU"/>
            </w:rPr>
            <w:t>Павлюк</w:t>
          </w:r>
        </w:p>
      </w:tc>
      <w:tc>
        <w:tcPr>
          <w:tcW w:w="851" w:type="dxa"/>
          <w:tcBorders>
            <w:top w:val="single" w:sz="12" w:space="0" w:color="auto"/>
            <w:left w:val="single" w:sz="12" w:space="0" w:color="auto"/>
            <w:right w:val="single" w:sz="12" w:space="0" w:color="auto"/>
          </w:tcBorders>
          <w:tcMar>
            <w:left w:w="57" w:type="dxa"/>
            <w:right w:w="57" w:type="dxa"/>
          </w:tcMar>
          <w:vAlign w:val="center"/>
        </w:tcPr>
        <w:p w14:paraId="0B064F7A" w14:textId="77777777" w:rsidR="00F80905" w:rsidRPr="00737702" w:rsidRDefault="00F80905" w:rsidP="00A47A37">
          <w:pPr>
            <w:pStyle w:val="Caption"/>
            <w:rPr>
              <w:sz w:val="20"/>
            </w:rPr>
          </w:pPr>
        </w:p>
      </w:tc>
      <w:tc>
        <w:tcPr>
          <w:tcW w:w="567" w:type="dxa"/>
          <w:tcBorders>
            <w:top w:val="single" w:sz="12" w:space="0" w:color="auto"/>
            <w:left w:val="single" w:sz="12" w:space="0" w:color="auto"/>
            <w:right w:val="single" w:sz="12" w:space="0" w:color="auto"/>
          </w:tcBorders>
          <w:tcMar>
            <w:left w:w="57" w:type="dxa"/>
            <w:right w:w="57" w:type="dxa"/>
          </w:tcMar>
          <w:vAlign w:val="center"/>
        </w:tcPr>
        <w:p w14:paraId="0B064F7B" w14:textId="77777777" w:rsidR="00F80905" w:rsidRPr="00737702" w:rsidRDefault="00F80905" w:rsidP="00A47A37">
          <w:pPr>
            <w:jc w:val="center"/>
            <w:rPr>
              <w:sz w:val="20"/>
              <w:szCs w:val="20"/>
            </w:rPr>
          </w:pPr>
          <w:bookmarkStart w:id="4" w:name="Графа_136"/>
          <w:bookmarkEnd w:id="4"/>
        </w:p>
      </w:tc>
      <w:tc>
        <w:tcPr>
          <w:tcW w:w="3969" w:type="dxa"/>
          <w:vMerge w:val="restart"/>
          <w:tcBorders>
            <w:top w:val="single" w:sz="12" w:space="0" w:color="auto"/>
            <w:left w:val="single" w:sz="12" w:space="0" w:color="auto"/>
            <w:right w:val="single" w:sz="12" w:space="0" w:color="auto"/>
          </w:tcBorders>
          <w:shd w:val="clear" w:color="auto" w:fill="auto"/>
          <w:vAlign w:val="center"/>
        </w:tcPr>
        <w:p w14:paraId="0B064F7C" w14:textId="77777777" w:rsidR="00F80905" w:rsidRPr="00A47A37" w:rsidRDefault="00F80905" w:rsidP="00A47A37">
          <w:pPr>
            <w:pStyle w:val="TOC2"/>
            <w:framePr w:hSpace="0" w:wrap="auto" w:vAnchor="margin" w:hAnchor="text" w:xAlign="left" w:yAlign="inline"/>
            <w:suppressOverlap w:val="0"/>
          </w:pPr>
          <w:bookmarkStart w:id="5" w:name="Графа_5"/>
          <w:bookmarkEnd w:id="5"/>
          <w:r w:rsidRPr="00A47A37">
            <w:t>Склад проекту</w:t>
          </w:r>
        </w:p>
      </w:tc>
      <w:tc>
        <w:tcPr>
          <w:tcW w:w="851" w:type="dxa"/>
          <w:tcBorders>
            <w:top w:val="single" w:sz="12" w:space="0" w:color="auto"/>
            <w:left w:val="single" w:sz="12" w:space="0" w:color="auto"/>
            <w:bottom w:val="single" w:sz="12" w:space="0" w:color="auto"/>
            <w:right w:val="single" w:sz="12" w:space="0" w:color="auto"/>
          </w:tcBorders>
          <w:vAlign w:val="center"/>
        </w:tcPr>
        <w:p w14:paraId="0B064F7D" w14:textId="77777777" w:rsidR="00F80905" w:rsidRPr="00A47A37" w:rsidRDefault="00F80905" w:rsidP="00A47A37">
          <w:pPr>
            <w:pStyle w:val="Footer"/>
            <w:ind w:left="113"/>
            <w:jc w:val="center"/>
            <w:rPr>
              <w:sz w:val="20"/>
              <w:szCs w:val="20"/>
            </w:rPr>
          </w:pPr>
          <w:r w:rsidRPr="00A47A37">
            <w:rPr>
              <w:sz w:val="20"/>
              <w:szCs w:val="20"/>
            </w:rPr>
            <w:t>Стад</w:t>
          </w:r>
          <w:r w:rsidRPr="00A47A37">
            <w:rPr>
              <w:sz w:val="20"/>
              <w:szCs w:val="20"/>
              <w:lang w:val="uk-UA"/>
            </w:rPr>
            <w:t>і</w:t>
          </w:r>
          <w:r w:rsidRPr="00A47A37">
            <w:rPr>
              <w:sz w:val="20"/>
              <w:szCs w:val="20"/>
            </w:rPr>
            <w:t>я</w:t>
          </w:r>
        </w:p>
      </w:tc>
      <w:tc>
        <w:tcPr>
          <w:tcW w:w="851" w:type="dxa"/>
          <w:tcBorders>
            <w:top w:val="single" w:sz="12" w:space="0" w:color="auto"/>
            <w:left w:val="single" w:sz="12" w:space="0" w:color="auto"/>
            <w:bottom w:val="single" w:sz="12" w:space="0" w:color="auto"/>
            <w:right w:val="single" w:sz="12" w:space="0" w:color="auto"/>
          </w:tcBorders>
          <w:vAlign w:val="center"/>
        </w:tcPr>
        <w:p w14:paraId="0B064F7E" w14:textId="77777777" w:rsidR="00F80905" w:rsidRPr="00A47A37" w:rsidRDefault="00F80905" w:rsidP="00A47A37">
          <w:pPr>
            <w:pStyle w:val="Footer"/>
            <w:ind w:left="113" w:hanging="124"/>
            <w:jc w:val="center"/>
            <w:rPr>
              <w:sz w:val="20"/>
              <w:szCs w:val="20"/>
            </w:rPr>
          </w:pPr>
          <w:r w:rsidRPr="00A47A37">
            <w:rPr>
              <w:sz w:val="20"/>
              <w:szCs w:val="20"/>
              <w:lang w:val="uk-UA"/>
            </w:rPr>
            <w:t>Аркуш</w:t>
          </w:r>
        </w:p>
      </w:tc>
      <w:tc>
        <w:tcPr>
          <w:tcW w:w="1134" w:type="dxa"/>
          <w:tcBorders>
            <w:top w:val="single" w:sz="12" w:space="0" w:color="auto"/>
            <w:left w:val="single" w:sz="12" w:space="0" w:color="auto"/>
            <w:bottom w:val="single" w:sz="12" w:space="0" w:color="auto"/>
            <w:right w:val="nil"/>
          </w:tcBorders>
          <w:vAlign w:val="center"/>
        </w:tcPr>
        <w:p w14:paraId="0B064F7F" w14:textId="77777777" w:rsidR="00F80905" w:rsidRPr="00A47A37" w:rsidRDefault="00F80905" w:rsidP="00A47A37">
          <w:pPr>
            <w:pStyle w:val="Footer"/>
            <w:ind w:left="113" w:hanging="113"/>
            <w:jc w:val="center"/>
            <w:rPr>
              <w:sz w:val="20"/>
              <w:szCs w:val="20"/>
            </w:rPr>
          </w:pPr>
          <w:r w:rsidRPr="00A47A37">
            <w:rPr>
              <w:sz w:val="20"/>
              <w:szCs w:val="20"/>
              <w:lang w:val="uk-UA"/>
            </w:rPr>
            <w:t>Аркушів</w:t>
          </w:r>
        </w:p>
      </w:tc>
    </w:tr>
    <w:tr w:rsidR="00F80905" w:rsidRPr="00737702" w14:paraId="0B064F89" w14:textId="77777777" w:rsidTr="00A47A37">
      <w:trPr>
        <w:cantSplit/>
        <w:trHeight w:hRule="exact" w:val="284"/>
      </w:trPr>
      <w:tc>
        <w:tcPr>
          <w:tcW w:w="1133" w:type="dxa"/>
          <w:gridSpan w:val="2"/>
          <w:tcBorders>
            <w:left w:val="nil"/>
            <w:right w:val="single" w:sz="12" w:space="0" w:color="auto"/>
          </w:tcBorders>
          <w:tcMar>
            <w:left w:w="57" w:type="dxa"/>
            <w:right w:w="57" w:type="dxa"/>
          </w:tcMar>
          <w:vAlign w:val="center"/>
        </w:tcPr>
        <w:p w14:paraId="0B064F81" w14:textId="77777777" w:rsidR="00F80905" w:rsidRPr="00A47A37" w:rsidRDefault="00F80905" w:rsidP="00A47A37">
          <w:pPr>
            <w:rPr>
              <w:sz w:val="20"/>
              <w:szCs w:val="20"/>
              <w:lang w:val="uk-UA"/>
            </w:rPr>
          </w:pPr>
          <w:bookmarkStart w:id="6" w:name="Графа_105"/>
          <w:bookmarkEnd w:id="6"/>
          <w:r w:rsidRPr="00A47A37">
            <w:rPr>
              <w:sz w:val="20"/>
              <w:szCs w:val="20"/>
            </w:rPr>
            <w:t>П</w:t>
          </w:r>
          <w:r w:rsidRPr="00A47A37">
            <w:rPr>
              <w:sz w:val="20"/>
              <w:szCs w:val="20"/>
              <w:lang w:val="uk-UA"/>
            </w:rPr>
            <w:t>е</w:t>
          </w:r>
          <w:r w:rsidRPr="00A47A37">
            <w:rPr>
              <w:sz w:val="20"/>
              <w:szCs w:val="20"/>
            </w:rPr>
            <w:t>р</w:t>
          </w:r>
          <w:r w:rsidRPr="00A47A37">
            <w:rPr>
              <w:sz w:val="20"/>
              <w:szCs w:val="20"/>
              <w:lang w:val="uk-UA"/>
            </w:rPr>
            <w:t>е</w:t>
          </w:r>
          <w:r w:rsidRPr="00A47A37">
            <w:rPr>
              <w:sz w:val="20"/>
              <w:szCs w:val="20"/>
            </w:rPr>
            <w:t>в</w:t>
          </w:r>
          <w:r w:rsidRPr="00A47A37">
            <w:rPr>
              <w:sz w:val="20"/>
              <w:szCs w:val="20"/>
              <w:lang w:val="uk-UA"/>
            </w:rPr>
            <w:t>і</w:t>
          </w:r>
          <w:r w:rsidRPr="00A47A37">
            <w:rPr>
              <w:sz w:val="20"/>
              <w:szCs w:val="20"/>
            </w:rPr>
            <w:t>р</w:t>
          </w:r>
          <w:r w:rsidRPr="00A47A37">
            <w:rPr>
              <w:sz w:val="20"/>
              <w:szCs w:val="20"/>
              <w:lang w:val="uk-UA"/>
            </w:rPr>
            <w:t>ив</w:t>
          </w:r>
        </w:p>
      </w:tc>
      <w:tc>
        <w:tcPr>
          <w:tcW w:w="1134" w:type="dxa"/>
          <w:gridSpan w:val="2"/>
          <w:tcBorders>
            <w:left w:val="single" w:sz="12" w:space="0" w:color="auto"/>
            <w:right w:val="single" w:sz="12" w:space="0" w:color="auto"/>
          </w:tcBorders>
          <w:tcMar>
            <w:left w:w="57" w:type="dxa"/>
            <w:right w:w="57" w:type="dxa"/>
          </w:tcMar>
          <w:vAlign w:val="center"/>
        </w:tcPr>
        <w:p w14:paraId="0B064F82" w14:textId="77777777" w:rsidR="00F80905" w:rsidRPr="00A47A37" w:rsidRDefault="00F80905" w:rsidP="00A47A37">
          <w:pPr>
            <w:pStyle w:val="Caption"/>
            <w:jc w:val="left"/>
            <w:rPr>
              <w:sz w:val="20"/>
              <w:lang w:val="ru-RU"/>
            </w:rPr>
          </w:pPr>
          <w:bookmarkStart w:id="7" w:name="Графа_115"/>
          <w:bookmarkEnd w:id="7"/>
          <w:r w:rsidRPr="00A47A37">
            <w:rPr>
              <w:sz w:val="20"/>
              <w:lang w:val="ru-RU"/>
            </w:rPr>
            <w:t>Богатирьов</w:t>
          </w:r>
        </w:p>
      </w:tc>
      <w:tc>
        <w:tcPr>
          <w:tcW w:w="851" w:type="dxa"/>
          <w:tcBorders>
            <w:left w:val="single" w:sz="12" w:space="0" w:color="auto"/>
            <w:right w:val="single" w:sz="12" w:space="0" w:color="auto"/>
          </w:tcBorders>
          <w:tcMar>
            <w:left w:w="57" w:type="dxa"/>
            <w:right w:w="57" w:type="dxa"/>
          </w:tcMar>
          <w:vAlign w:val="center"/>
        </w:tcPr>
        <w:p w14:paraId="0B064F83" w14:textId="77777777" w:rsidR="00F80905" w:rsidRPr="00737702" w:rsidRDefault="00F80905" w:rsidP="00A47A37">
          <w:pPr>
            <w:pStyle w:val="Caption"/>
            <w:rPr>
              <w:sz w:val="20"/>
            </w:rPr>
          </w:pPr>
        </w:p>
      </w:tc>
      <w:tc>
        <w:tcPr>
          <w:tcW w:w="567" w:type="dxa"/>
          <w:tcBorders>
            <w:left w:val="single" w:sz="12" w:space="0" w:color="auto"/>
            <w:right w:val="single" w:sz="12" w:space="0" w:color="auto"/>
          </w:tcBorders>
          <w:tcMar>
            <w:left w:w="57" w:type="dxa"/>
            <w:right w:w="57" w:type="dxa"/>
          </w:tcMar>
          <w:vAlign w:val="center"/>
        </w:tcPr>
        <w:p w14:paraId="0B064F84" w14:textId="77777777" w:rsidR="00F80905" w:rsidRPr="00737702" w:rsidRDefault="00F80905" w:rsidP="00A47A37">
          <w:pPr>
            <w:jc w:val="center"/>
            <w:rPr>
              <w:sz w:val="20"/>
              <w:szCs w:val="20"/>
            </w:rPr>
          </w:pPr>
          <w:bookmarkStart w:id="8" w:name="Графа_135"/>
          <w:bookmarkEnd w:id="8"/>
        </w:p>
      </w:tc>
      <w:tc>
        <w:tcPr>
          <w:tcW w:w="3969" w:type="dxa"/>
          <w:vMerge/>
          <w:tcBorders>
            <w:left w:val="single" w:sz="12" w:space="0" w:color="auto"/>
            <w:right w:val="single" w:sz="12" w:space="0" w:color="auto"/>
          </w:tcBorders>
          <w:shd w:val="clear" w:color="auto" w:fill="auto"/>
        </w:tcPr>
        <w:p w14:paraId="0B064F85" w14:textId="77777777" w:rsidR="00F80905" w:rsidRPr="00A47A37" w:rsidRDefault="00F80905" w:rsidP="00A47A37">
          <w:pPr>
            <w:pStyle w:val="TOC2"/>
            <w:framePr w:hSpace="0" w:wrap="auto" w:vAnchor="margin" w:hAnchor="text" w:xAlign="left" w:yAlign="inline"/>
            <w:suppressOverlap w:val="0"/>
          </w:pPr>
        </w:p>
      </w:tc>
      <w:tc>
        <w:tcPr>
          <w:tcW w:w="851" w:type="dxa"/>
          <w:tcBorders>
            <w:top w:val="single" w:sz="12" w:space="0" w:color="auto"/>
            <w:left w:val="single" w:sz="12" w:space="0" w:color="auto"/>
            <w:bottom w:val="single" w:sz="12" w:space="0" w:color="auto"/>
            <w:right w:val="single" w:sz="12" w:space="0" w:color="auto"/>
          </w:tcBorders>
          <w:shd w:val="clear" w:color="auto" w:fill="auto"/>
          <w:vAlign w:val="center"/>
        </w:tcPr>
        <w:p w14:paraId="0B064F86" w14:textId="77777777" w:rsidR="00F80905" w:rsidRPr="00A47A37" w:rsidRDefault="00F80905" w:rsidP="00A47A37">
          <w:pPr>
            <w:pStyle w:val="TOC2"/>
            <w:framePr w:hSpace="0" w:wrap="auto" w:vAnchor="margin" w:hAnchor="text" w:xAlign="left" w:yAlign="inline"/>
            <w:suppressOverlap w:val="0"/>
            <w:rPr>
              <w:sz w:val="24"/>
              <w:szCs w:val="24"/>
            </w:rPr>
          </w:pPr>
          <w:bookmarkStart w:id="9" w:name="Графа_6"/>
          <w:bookmarkEnd w:id="9"/>
          <w:r w:rsidRPr="00A47A37">
            <w:rPr>
              <w:sz w:val="24"/>
              <w:szCs w:val="24"/>
            </w:rPr>
            <w:t>РП</w:t>
          </w:r>
        </w:p>
      </w:tc>
      <w:tc>
        <w:tcPr>
          <w:tcW w:w="851" w:type="dxa"/>
          <w:tcBorders>
            <w:top w:val="nil"/>
            <w:left w:val="single" w:sz="12" w:space="0" w:color="auto"/>
            <w:bottom w:val="single" w:sz="12" w:space="0" w:color="auto"/>
            <w:right w:val="single" w:sz="12" w:space="0" w:color="auto"/>
          </w:tcBorders>
          <w:shd w:val="clear" w:color="auto" w:fill="auto"/>
          <w:vAlign w:val="center"/>
        </w:tcPr>
        <w:p w14:paraId="0B064F87" w14:textId="77777777" w:rsidR="00F80905" w:rsidRPr="00A47A37" w:rsidRDefault="00F80905" w:rsidP="00A47A37">
          <w:pPr>
            <w:pStyle w:val="TOC2"/>
            <w:framePr w:hSpace="0" w:wrap="auto" w:vAnchor="margin" w:hAnchor="text" w:xAlign="left" w:yAlign="inline"/>
            <w:suppressOverlap w:val="0"/>
            <w:rPr>
              <w:sz w:val="24"/>
              <w:szCs w:val="24"/>
            </w:rPr>
          </w:pPr>
          <w:bookmarkStart w:id="10" w:name="Графа_7"/>
          <w:bookmarkEnd w:id="10"/>
        </w:p>
      </w:tc>
      <w:tc>
        <w:tcPr>
          <w:tcW w:w="1134" w:type="dxa"/>
          <w:tcBorders>
            <w:top w:val="single" w:sz="12" w:space="0" w:color="auto"/>
            <w:left w:val="single" w:sz="12" w:space="0" w:color="auto"/>
            <w:bottom w:val="single" w:sz="12" w:space="0" w:color="auto"/>
            <w:right w:val="nil"/>
          </w:tcBorders>
          <w:shd w:val="clear" w:color="auto" w:fill="auto"/>
          <w:vAlign w:val="center"/>
        </w:tcPr>
        <w:p w14:paraId="0B064F88" w14:textId="77777777" w:rsidR="00F80905" w:rsidRPr="00286F5D" w:rsidRDefault="00F80905" w:rsidP="00A47A37">
          <w:pPr>
            <w:pStyle w:val="TOC2"/>
            <w:framePr w:hSpace="0" w:wrap="auto" w:vAnchor="margin" w:hAnchor="text" w:xAlign="left" w:yAlign="inline"/>
            <w:suppressOverlap w:val="0"/>
            <w:rPr>
              <w:sz w:val="24"/>
              <w:szCs w:val="24"/>
              <w:highlight w:val="yellow"/>
            </w:rPr>
          </w:pPr>
          <w:r>
            <w:rPr>
              <w:sz w:val="24"/>
              <w:szCs w:val="24"/>
            </w:rPr>
            <w:t>1</w:t>
          </w:r>
        </w:p>
      </w:tc>
    </w:tr>
    <w:tr w:rsidR="00F80905" w:rsidRPr="00737702" w14:paraId="0B064F91" w14:textId="77777777" w:rsidTr="00A47A37">
      <w:trPr>
        <w:cantSplit/>
        <w:trHeight w:hRule="exact" w:val="284"/>
      </w:trPr>
      <w:tc>
        <w:tcPr>
          <w:tcW w:w="1133" w:type="dxa"/>
          <w:gridSpan w:val="2"/>
          <w:tcBorders>
            <w:left w:val="nil"/>
            <w:right w:val="single" w:sz="12" w:space="0" w:color="auto"/>
          </w:tcBorders>
          <w:tcMar>
            <w:left w:w="57" w:type="dxa"/>
            <w:right w:w="57" w:type="dxa"/>
          </w:tcMar>
          <w:vAlign w:val="center"/>
        </w:tcPr>
        <w:p w14:paraId="0B064F8A" w14:textId="77777777" w:rsidR="00F80905" w:rsidRPr="00737702" w:rsidRDefault="00F80905" w:rsidP="00A47A37">
          <w:pPr>
            <w:rPr>
              <w:sz w:val="20"/>
              <w:szCs w:val="20"/>
            </w:rPr>
          </w:pPr>
          <w:bookmarkStart w:id="11" w:name="Графа_102"/>
          <w:bookmarkEnd w:id="11"/>
        </w:p>
      </w:tc>
      <w:tc>
        <w:tcPr>
          <w:tcW w:w="1134" w:type="dxa"/>
          <w:gridSpan w:val="2"/>
          <w:tcBorders>
            <w:left w:val="single" w:sz="12" w:space="0" w:color="auto"/>
            <w:right w:val="single" w:sz="12" w:space="0" w:color="auto"/>
          </w:tcBorders>
          <w:tcMar>
            <w:left w:w="57" w:type="dxa"/>
            <w:right w:w="57" w:type="dxa"/>
          </w:tcMar>
          <w:vAlign w:val="center"/>
        </w:tcPr>
        <w:p w14:paraId="0B064F8B" w14:textId="77777777" w:rsidR="00F80905" w:rsidRPr="00737702" w:rsidRDefault="00F80905" w:rsidP="00A47A37">
          <w:pPr>
            <w:pStyle w:val="Caption"/>
            <w:jc w:val="left"/>
            <w:rPr>
              <w:sz w:val="20"/>
              <w:lang w:val="ru-RU"/>
            </w:rPr>
          </w:pPr>
          <w:bookmarkStart w:id="12" w:name="Графа_112"/>
          <w:bookmarkEnd w:id="12"/>
        </w:p>
      </w:tc>
      <w:tc>
        <w:tcPr>
          <w:tcW w:w="851" w:type="dxa"/>
          <w:tcBorders>
            <w:left w:val="single" w:sz="12" w:space="0" w:color="auto"/>
            <w:right w:val="single" w:sz="12" w:space="0" w:color="auto"/>
          </w:tcBorders>
          <w:tcMar>
            <w:left w:w="57" w:type="dxa"/>
            <w:right w:w="57" w:type="dxa"/>
          </w:tcMar>
          <w:vAlign w:val="center"/>
        </w:tcPr>
        <w:p w14:paraId="0B064F8C" w14:textId="77777777" w:rsidR="00F80905" w:rsidRPr="00737702" w:rsidRDefault="00F80905" w:rsidP="00A47A37">
          <w:pPr>
            <w:pStyle w:val="Caption"/>
            <w:rPr>
              <w:sz w:val="20"/>
            </w:rPr>
          </w:pPr>
        </w:p>
      </w:tc>
      <w:tc>
        <w:tcPr>
          <w:tcW w:w="567" w:type="dxa"/>
          <w:tcBorders>
            <w:left w:val="single" w:sz="12" w:space="0" w:color="auto"/>
            <w:right w:val="single" w:sz="12" w:space="0" w:color="auto"/>
          </w:tcBorders>
          <w:tcMar>
            <w:left w:w="57" w:type="dxa"/>
            <w:right w:w="57" w:type="dxa"/>
          </w:tcMar>
          <w:vAlign w:val="center"/>
        </w:tcPr>
        <w:p w14:paraId="0B064F8D" w14:textId="77777777" w:rsidR="00F80905" w:rsidRPr="00737702" w:rsidRDefault="00F80905" w:rsidP="00A47A37">
          <w:pPr>
            <w:jc w:val="center"/>
            <w:rPr>
              <w:sz w:val="20"/>
              <w:szCs w:val="20"/>
            </w:rPr>
          </w:pPr>
          <w:bookmarkStart w:id="13" w:name="Графа_132"/>
          <w:bookmarkEnd w:id="13"/>
        </w:p>
      </w:tc>
      <w:tc>
        <w:tcPr>
          <w:tcW w:w="3969" w:type="dxa"/>
          <w:vMerge/>
          <w:tcBorders>
            <w:left w:val="single" w:sz="12" w:space="0" w:color="auto"/>
            <w:right w:val="single" w:sz="12" w:space="0" w:color="auto"/>
          </w:tcBorders>
          <w:vAlign w:val="center"/>
        </w:tcPr>
        <w:p w14:paraId="0B064F8E" w14:textId="77777777" w:rsidR="00F80905" w:rsidRPr="00A47A37" w:rsidRDefault="00F80905" w:rsidP="00A47A37">
          <w:pPr>
            <w:pStyle w:val="TOC2"/>
            <w:framePr w:hSpace="0" w:wrap="auto" w:vAnchor="margin" w:hAnchor="text" w:xAlign="left" w:yAlign="inline"/>
            <w:suppressOverlap w:val="0"/>
          </w:pPr>
        </w:p>
      </w:tc>
      <w:tc>
        <w:tcPr>
          <w:tcW w:w="2836" w:type="dxa"/>
          <w:gridSpan w:val="3"/>
          <w:vMerge w:val="restart"/>
          <w:tcBorders>
            <w:top w:val="single" w:sz="12" w:space="0" w:color="auto"/>
            <w:left w:val="single" w:sz="12" w:space="0" w:color="auto"/>
            <w:right w:val="single" w:sz="12" w:space="0" w:color="auto"/>
          </w:tcBorders>
          <w:noWrap/>
          <w:vAlign w:val="center"/>
        </w:tcPr>
        <w:p w14:paraId="0B064F8F" w14:textId="77777777" w:rsidR="00F80905" w:rsidRPr="00A47A37" w:rsidRDefault="00F80905" w:rsidP="00A47A37">
          <w:pPr>
            <w:jc w:val="center"/>
            <w:rPr>
              <w:sz w:val="2"/>
              <w:szCs w:val="2"/>
              <w:lang w:val="uk-UA"/>
            </w:rPr>
          </w:pPr>
        </w:p>
        <w:p w14:paraId="0B064F90" w14:textId="77777777" w:rsidR="00F80905" w:rsidRPr="00A47A37" w:rsidRDefault="00F80905" w:rsidP="008634F1">
          <w:pPr>
            <w:jc w:val="center"/>
            <w:rPr>
              <w:sz w:val="40"/>
              <w:szCs w:val="40"/>
              <w:lang w:val="uk-UA"/>
            </w:rPr>
          </w:pPr>
          <w:r w:rsidRPr="00A47A37">
            <w:rPr>
              <w:sz w:val="40"/>
              <w:szCs w:val="40"/>
              <w:lang w:val="uk-UA"/>
            </w:rPr>
            <w:t>ТДАТУ, 201</w:t>
          </w:r>
          <w:r>
            <w:rPr>
              <w:sz w:val="40"/>
              <w:szCs w:val="40"/>
              <w:lang w:val="uk-UA"/>
            </w:rPr>
            <w:t>5</w:t>
          </w:r>
        </w:p>
      </w:tc>
    </w:tr>
    <w:tr w:rsidR="00F80905" w:rsidRPr="00737702" w14:paraId="0B064F98" w14:textId="77777777" w:rsidTr="00A47A37">
      <w:trPr>
        <w:cantSplit/>
        <w:trHeight w:hRule="exact" w:val="284"/>
      </w:trPr>
      <w:tc>
        <w:tcPr>
          <w:tcW w:w="1133" w:type="dxa"/>
          <w:gridSpan w:val="2"/>
          <w:tcBorders>
            <w:left w:val="nil"/>
            <w:right w:val="single" w:sz="12" w:space="0" w:color="auto"/>
          </w:tcBorders>
          <w:tcMar>
            <w:left w:w="57" w:type="dxa"/>
            <w:right w:w="57" w:type="dxa"/>
          </w:tcMar>
          <w:vAlign w:val="center"/>
        </w:tcPr>
        <w:p w14:paraId="0B064F92" w14:textId="77777777" w:rsidR="00F80905" w:rsidRPr="00737702" w:rsidRDefault="00F80905" w:rsidP="00A47A37">
          <w:pPr>
            <w:rPr>
              <w:sz w:val="20"/>
              <w:szCs w:val="20"/>
            </w:rPr>
          </w:pPr>
          <w:bookmarkStart w:id="14" w:name="Графа_104"/>
          <w:bookmarkEnd w:id="14"/>
        </w:p>
      </w:tc>
      <w:tc>
        <w:tcPr>
          <w:tcW w:w="1134" w:type="dxa"/>
          <w:gridSpan w:val="2"/>
          <w:tcBorders>
            <w:left w:val="single" w:sz="12" w:space="0" w:color="auto"/>
            <w:right w:val="single" w:sz="12" w:space="0" w:color="auto"/>
          </w:tcBorders>
          <w:tcMar>
            <w:left w:w="57" w:type="dxa"/>
            <w:right w:w="57" w:type="dxa"/>
          </w:tcMar>
          <w:vAlign w:val="center"/>
        </w:tcPr>
        <w:p w14:paraId="0B064F93" w14:textId="77777777" w:rsidR="00F80905" w:rsidRPr="00737702" w:rsidRDefault="00F80905" w:rsidP="00A47A37">
          <w:pPr>
            <w:pStyle w:val="Caption"/>
            <w:jc w:val="left"/>
            <w:rPr>
              <w:sz w:val="20"/>
              <w:lang w:val="ru-RU"/>
            </w:rPr>
          </w:pPr>
          <w:bookmarkStart w:id="15" w:name="Графа_114"/>
          <w:bookmarkEnd w:id="15"/>
        </w:p>
      </w:tc>
      <w:tc>
        <w:tcPr>
          <w:tcW w:w="851" w:type="dxa"/>
          <w:tcBorders>
            <w:left w:val="single" w:sz="12" w:space="0" w:color="auto"/>
            <w:right w:val="single" w:sz="12" w:space="0" w:color="auto"/>
          </w:tcBorders>
          <w:tcMar>
            <w:left w:w="57" w:type="dxa"/>
            <w:right w:w="57" w:type="dxa"/>
          </w:tcMar>
          <w:vAlign w:val="center"/>
        </w:tcPr>
        <w:p w14:paraId="0B064F94" w14:textId="77777777" w:rsidR="00F80905" w:rsidRPr="00737702" w:rsidRDefault="00F80905" w:rsidP="00A47A37">
          <w:pPr>
            <w:pStyle w:val="Caption"/>
            <w:rPr>
              <w:sz w:val="20"/>
            </w:rPr>
          </w:pPr>
        </w:p>
      </w:tc>
      <w:tc>
        <w:tcPr>
          <w:tcW w:w="567" w:type="dxa"/>
          <w:tcBorders>
            <w:left w:val="single" w:sz="12" w:space="0" w:color="auto"/>
            <w:right w:val="single" w:sz="12" w:space="0" w:color="auto"/>
          </w:tcBorders>
          <w:tcMar>
            <w:left w:w="57" w:type="dxa"/>
            <w:right w:w="57" w:type="dxa"/>
          </w:tcMar>
          <w:vAlign w:val="center"/>
        </w:tcPr>
        <w:p w14:paraId="0B064F95" w14:textId="77777777" w:rsidR="00F80905" w:rsidRPr="00737702" w:rsidRDefault="00F80905" w:rsidP="00A47A37">
          <w:pPr>
            <w:jc w:val="center"/>
            <w:rPr>
              <w:sz w:val="20"/>
              <w:szCs w:val="20"/>
            </w:rPr>
          </w:pPr>
          <w:bookmarkStart w:id="16" w:name="Графа_134"/>
          <w:bookmarkEnd w:id="16"/>
        </w:p>
      </w:tc>
      <w:tc>
        <w:tcPr>
          <w:tcW w:w="3969" w:type="dxa"/>
          <w:vMerge/>
          <w:tcBorders>
            <w:left w:val="single" w:sz="12" w:space="0" w:color="auto"/>
            <w:right w:val="single" w:sz="12" w:space="0" w:color="auto"/>
          </w:tcBorders>
        </w:tcPr>
        <w:p w14:paraId="0B064F96" w14:textId="77777777" w:rsidR="00F80905" w:rsidRPr="00737702" w:rsidRDefault="00F80905" w:rsidP="00A47A37">
          <w:pPr>
            <w:pStyle w:val="TOC2"/>
            <w:framePr w:hSpace="0" w:wrap="auto" w:vAnchor="margin" w:hAnchor="text" w:xAlign="left" w:yAlign="inline"/>
            <w:suppressOverlap w:val="0"/>
          </w:pPr>
        </w:p>
      </w:tc>
      <w:tc>
        <w:tcPr>
          <w:tcW w:w="2836" w:type="dxa"/>
          <w:gridSpan w:val="3"/>
          <w:vMerge/>
          <w:tcBorders>
            <w:left w:val="single" w:sz="12" w:space="0" w:color="auto"/>
            <w:right w:val="single" w:sz="12" w:space="0" w:color="auto"/>
          </w:tcBorders>
          <w:vAlign w:val="center"/>
        </w:tcPr>
        <w:p w14:paraId="0B064F97" w14:textId="77777777" w:rsidR="00F80905" w:rsidRPr="00737702" w:rsidRDefault="00F80905" w:rsidP="00A47A37">
          <w:pPr>
            <w:pStyle w:val="TOC2"/>
            <w:framePr w:hSpace="0" w:wrap="auto" w:vAnchor="margin" w:hAnchor="text" w:xAlign="left" w:yAlign="inline"/>
            <w:suppressOverlap w:val="0"/>
          </w:pPr>
        </w:p>
      </w:tc>
    </w:tr>
    <w:tr w:rsidR="00F80905" w:rsidRPr="00737702" w14:paraId="0B064F9F" w14:textId="77777777" w:rsidTr="00A47A37">
      <w:trPr>
        <w:cantSplit/>
        <w:trHeight w:hRule="exact" w:val="284"/>
      </w:trPr>
      <w:tc>
        <w:tcPr>
          <w:tcW w:w="1133" w:type="dxa"/>
          <w:gridSpan w:val="2"/>
          <w:tcBorders>
            <w:left w:val="nil"/>
            <w:bottom w:val="single" w:sz="4" w:space="0" w:color="auto"/>
            <w:right w:val="single" w:sz="12" w:space="0" w:color="auto"/>
          </w:tcBorders>
          <w:tcMar>
            <w:left w:w="57" w:type="dxa"/>
            <w:right w:w="57" w:type="dxa"/>
          </w:tcMar>
          <w:vAlign w:val="center"/>
        </w:tcPr>
        <w:p w14:paraId="0B064F99" w14:textId="77777777" w:rsidR="00F80905" w:rsidRPr="00737702" w:rsidRDefault="00F80905" w:rsidP="00A47A37">
          <w:pPr>
            <w:rPr>
              <w:sz w:val="20"/>
              <w:szCs w:val="20"/>
            </w:rPr>
          </w:pPr>
          <w:bookmarkStart w:id="17" w:name="Графа_103"/>
          <w:bookmarkEnd w:id="17"/>
        </w:p>
      </w:tc>
      <w:tc>
        <w:tcPr>
          <w:tcW w:w="1134" w:type="dxa"/>
          <w:gridSpan w:val="2"/>
          <w:tcBorders>
            <w:left w:val="single" w:sz="12" w:space="0" w:color="auto"/>
            <w:right w:val="single" w:sz="12" w:space="0" w:color="auto"/>
          </w:tcBorders>
          <w:tcMar>
            <w:left w:w="57" w:type="dxa"/>
            <w:right w:w="57" w:type="dxa"/>
          </w:tcMar>
          <w:vAlign w:val="center"/>
        </w:tcPr>
        <w:p w14:paraId="0B064F9A" w14:textId="77777777" w:rsidR="00F80905" w:rsidRPr="00737702" w:rsidRDefault="00F80905" w:rsidP="00A47A37">
          <w:pPr>
            <w:pStyle w:val="Caption"/>
            <w:jc w:val="left"/>
            <w:rPr>
              <w:sz w:val="20"/>
              <w:lang w:val="ru-RU"/>
            </w:rPr>
          </w:pPr>
          <w:bookmarkStart w:id="18" w:name="Графа_113"/>
          <w:bookmarkEnd w:id="18"/>
        </w:p>
      </w:tc>
      <w:tc>
        <w:tcPr>
          <w:tcW w:w="851" w:type="dxa"/>
          <w:tcBorders>
            <w:left w:val="single" w:sz="12" w:space="0" w:color="auto"/>
            <w:bottom w:val="single" w:sz="4" w:space="0" w:color="auto"/>
            <w:right w:val="single" w:sz="12" w:space="0" w:color="auto"/>
          </w:tcBorders>
          <w:tcMar>
            <w:left w:w="57" w:type="dxa"/>
            <w:right w:w="57" w:type="dxa"/>
          </w:tcMar>
          <w:vAlign w:val="center"/>
        </w:tcPr>
        <w:p w14:paraId="0B064F9B" w14:textId="77777777" w:rsidR="00F80905" w:rsidRPr="00737702" w:rsidRDefault="00F80905" w:rsidP="00A47A37">
          <w:pPr>
            <w:pStyle w:val="Caption"/>
            <w:rPr>
              <w:sz w:val="20"/>
            </w:rPr>
          </w:pPr>
        </w:p>
      </w:tc>
      <w:tc>
        <w:tcPr>
          <w:tcW w:w="567" w:type="dxa"/>
          <w:tcBorders>
            <w:left w:val="single" w:sz="12" w:space="0" w:color="auto"/>
            <w:bottom w:val="single" w:sz="4" w:space="0" w:color="auto"/>
            <w:right w:val="single" w:sz="12" w:space="0" w:color="auto"/>
          </w:tcBorders>
          <w:tcMar>
            <w:left w:w="57" w:type="dxa"/>
            <w:right w:w="57" w:type="dxa"/>
          </w:tcMar>
          <w:vAlign w:val="center"/>
        </w:tcPr>
        <w:p w14:paraId="0B064F9C" w14:textId="77777777" w:rsidR="00F80905" w:rsidRPr="00737702" w:rsidRDefault="00F80905" w:rsidP="00A47A37">
          <w:pPr>
            <w:jc w:val="center"/>
            <w:rPr>
              <w:sz w:val="20"/>
              <w:szCs w:val="20"/>
            </w:rPr>
          </w:pPr>
          <w:bookmarkStart w:id="19" w:name="Графа_133"/>
          <w:bookmarkEnd w:id="19"/>
        </w:p>
      </w:tc>
      <w:tc>
        <w:tcPr>
          <w:tcW w:w="3969" w:type="dxa"/>
          <w:vMerge/>
          <w:tcBorders>
            <w:left w:val="single" w:sz="12" w:space="0" w:color="auto"/>
            <w:bottom w:val="single" w:sz="12" w:space="0" w:color="auto"/>
            <w:right w:val="single" w:sz="12" w:space="0" w:color="auto"/>
          </w:tcBorders>
        </w:tcPr>
        <w:p w14:paraId="0B064F9D" w14:textId="77777777" w:rsidR="00F80905" w:rsidRPr="00737702" w:rsidRDefault="00F80905" w:rsidP="00A47A37">
          <w:pPr>
            <w:pStyle w:val="TOC2"/>
            <w:framePr w:hSpace="0" w:wrap="auto" w:vAnchor="margin" w:hAnchor="text" w:xAlign="left" w:yAlign="inline"/>
            <w:suppressOverlap w:val="0"/>
          </w:pPr>
        </w:p>
      </w:tc>
      <w:tc>
        <w:tcPr>
          <w:tcW w:w="2836" w:type="dxa"/>
          <w:gridSpan w:val="3"/>
          <w:vMerge/>
          <w:tcBorders>
            <w:left w:val="single" w:sz="12" w:space="0" w:color="auto"/>
            <w:bottom w:val="single" w:sz="12" w:space="0" w:color="auto"/>
            <w:right w:val="single" w:sz="12" w:space="0" w:color="auto"/>
          </w:tcBorders>
          <w:vAlign w:val="center"/>
        </w:tcPr>
        <w:p w14:paraId="0B064F9E" w14:textId="77777777" w:rsidR="00F80905" w:rsidRPr="00737702" w:rsidRDefault="00F80905" w:rsidP="00A47A37">
          <w:pPr>
            <w:pStyle w:val="TOC2"/>
            <w:framePr w:hSpace="0" w:wrap="auto" w:vAnchor="margin" w:hAnchor="text" w:xAlign="left" w:yAlign="inline"/>
            <w:suppressOverlap w:val="0"/>
          </w:pPr>
        </w:p>
      </w:tc>
    </w:tr>
  </w:tbl>
  <w:p w14:paraId="0B064FA0" w14:textId="77777777" w:rsidR="00F80905" w:rsidRDefault="00FC113D">
    <w:pPr>
      <w:pStyle w:val="Header"/>
    </w:pPr>
    <w:r>
      <w:rPr>
        <w:noProof/>
      </w:rPr>
      <w:pict w14:anchorId="0B064FB4">
        <v:rect id="Прямоугольник 1" o:spid="_x0000_s2123" style="position:absolute;left:0;text-align:left;margin-left:-15.35pt;margin-top:-20.2pt;width:524.35pt;height:806.45pt;z-index:251686912;visibility:visible;mso-position-horizontal-relative:text;mso-position-vertical-relative:text;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dVsIA&#10;AADaAAAADwAAAGRycy9kb3ducmV2LnhtbERPTWsCMRC9C/6HMIKXUrP2UHRrFCkULB5qrRW8Dcl0&#10;d3EzWZOoq7/eCAVPw+N9zmTW2lqcyIfKsYLhIANBrJ2puFCw+fl4HoEIEdlg7ZgUXCjAbNrtTDA3&#10;7szfdFrHQqQQDjkqKGNscimDLsliGLiGOHF/zluMCfpCGo/nFG5r+ZJlr9JixamhxIbeS9L79dEq&#10;2B1a/eWf9NaPfo+rz+syDqtirFS/187fQERq40P8716YNB/ur9yvn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Sh1WwgAAANoAAAAPAAAAAAAAAAAAAAAAAJgCAABkcnMvZG93&#10;bnJldi54bWxQSwUGAAAAAAQABAD1AAAAhwMAAAAA&#10;" filled="f" strokecolor="black [3213]" strokeweight="1.5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4658C"/>
    <w:multiLevelType w:val="hybridMultilevel"/>
    <w:tmpl w:val="F680431A"/>
    <w:lvl w:ilvl="0" w:tplc="C32E7856">
      <w:start w:val="1"/>
      <w:numFmt w:val="decimal"/>
      <w:lvlText w:val="%1."/>
      <w:lvlJc w:val="left"/>
      <w:pPr>
        <w:tabs>
          <w:tab w:val="num" w:pos="1080"/>
        </w:tabs>
        <w:ind w:left="1080" w:hanging="360"/>
      </w:pPr>
    </w:lvl>
    <w:lvl w:ilvl="1" w:tplc="DE865522">
      <w:numFmt w:val="none"/>
      <w:lvlText w:val=""/>
      <w:lvlJc w:val="left"/>
      <w:pPr>
        <w:tabs>
          <w:tab w:val="num" w:pos="360"/>
        </w:tabs>
      </w:pPr>
    </w:lvl>
    <w:lvl w:ilvl="2" w:tplc="6332CB06">
      <w:numFmt w:val="none"/>
      <w:lvlText w:val=""/>
      <w:lvlJc w:val="left"/>
      <w:pPr>
        <w:tabs>
          <w:tab w:val="num" w:pos="360"/>
        </w:tabs>
      </w:pPr>
    </w:lvl>
    <w:lvl w:ilvl="3" w:tplc="32148E7E">
      <w:numFmt w:val="none"/>
      <w:lvlText w:val=""/>
      <w:lvlJc w:val="left"/>
      <w:pPr>
        <w:tabs>
          <w:tab w:val="num" w:pos="360"/>
        </w:tabs>
      </w:pPr>
    </w:lvl>
    <w:lvl w:ilvl="4" w:tplc="FA2E6510">
      <w:numFmt w:val="none"/>
      <w:lvlText w:val=""/>
      <w:lvlJc w:val="left"/>
      <w:pPr>
        <w:tabs>
          <w:tab w:val="num" w:pos="360"/>
        </w:tabs>
      </w:pPr>
    </w:lvl>
    <w:lvl w:ilvl="5" w:tplc="A22E3238">
      <w:numFmt w:val="none"/>
      <w:lvlText w:val=""/>
      <w:lvlJc w:val="left"/>
      <w:pPr>
        <w:tabs>
          <w:tab w:val="num" w:pos="360"/>
        </w:tabs>
      </w:pPr>
    </w:lvl>
    <w:lvl w:ilvl="6" w:tplc="D536FE4E">
      <w:numFmt w:val="none"/>
      <w:lvlText w:val=""/>
      <w:lvlJc w:val="left"/>
      <w:pPr>
        <w:tabs>
          <w:tab w:val="num" w:pos="360"/>
        </w:tabs>
      </w:pPr>
    </w:lvl>
    <w:lvl w:ilvl="7" w:tplc="7FCAE368">
      <w:numFmt w:val="none"/>
      <w:lvlText w:val=""/>
      <w:lvlJc w:val="left"/>
      <w:pPr>
        <w:tabs>
          <w:tab w:val="num" w:pos="360"/>
        </w:tabs>
      </w:pPr>
    </w:lvl>
    <w:lvl w:ilvl="8" w:tplc="AFB656DE">
      <w:numFmt w:val="none"/>
      <w:lvlText w:val=""/>
      <w:lvlJc w:val="left"/>
      <w:pPr>
        <w:tabs>
          <w:tab w:val="num" w:pos="360"/>
        </w:tabs>
      </w:pPr>
    </w:lvl>
  </w:abstractNum>
  <w:abstractNum w:abstractNumId="1" w15:restartNumberingAfterBreak="0">
    <w:nsid w:val="04705CA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E4E0893"/>
    <w:multiLevelType w:val="hybridMultilevel"/>
    <w:tmpl w:val="1E88D0D6"/>
    <w:lvl w:ilvl="0" w:tplc="619C1C86">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6B40F1"/>
    <w:multiLevelType w:val="hybridMultilevel"/>
    <w:tmpl w:val="A1142070"/>
    <w:lvl w:ilvl="0" w:tplc="619C1C86">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E8328578">
      <w:start w:val="1"/>
      <w:numFmt w:val="bullet"/>
      <w:lvlText w:val="-"/>
      <w:lvlJc w:val="left"/>
      <w:pPr>
        <w:tabs>
          <w:tab w:val="num" w:pos="2160"/>
        </w:tabs>
        <w:ind w:left="2160" w:hanging="360"/>
      </w:pPr>
      <w:rPr>
        <w:rFonts w:ascii="Times New Roman" w:eastAsia="Times New Roman" w:hAnsi="Times New Roman" w:cs="Times New Roman"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C4240A"/>
    <w:multiLevelType w:val="hybridMultilevel"/>
    <w:tmpl w:val="01184FD0"/>
    <w:lvl w:ilvl="0" w:tplc="5972BFA8">
      <w:start w:val="2"/>
      <w:numFmt w:val="bullet"/>
      <w:lvlText w:val="–"/>
      <w:lvlJc w:val="left"/>
      <w:pPr>
        <w:tabs>
          <w:tab w:val="num" w:pos="1215"/>
        </w:tabs>
        <w:ind w:left="1215" w:hanging="360"/>
      </w:pPr>
      <w:rPr>
        <w:rFonts w:ascii="Times New Roman" w:eastAsia="Times New Roman" w:hAnsi="Times New Roman" w:cs="Times New Roman" w:hint="default"/>
      </w:rPr>
    </w:lvl>
    <w:lvl w:ilvl="1" w:tplc="04190003" w:tentative="1">
      <w:start w:val="1"/>
      <w:numFmt w:val="bullet"/>
      <w:lvlText w:val="o"/>
      <w:lvlJc w:val="left"/>
      <w:pPr>
        <w:tabs>
          <w:tab w:val="num" w:pos="1935"/>
        </w:tabs>
        <w:ind w:left="1935" w:hanging="360"/>
      </w:pPr>
      <w:rPr>
        <w:rFonts w:ascii="Courier New" w:hAnsi="Courier New" w:cs="Courier New" w:hint="default"/>
      </w:rPr>
    </w:lvl>
    <w:lvl w:ilvl="2" w:tplc="04190005" w:tentative="1">
      <w:start w:val="1"/>
      <w:numFmt w:val="bullet"/>
      <w:lvlText w:val=""/>
      <w:lvlJc w:val="left"/>
      <w:pPr>
        <w:tabs>
          <w:tab w:val="num" w:pos="2655"/>
        </w:tabs>
        <w:ind w:left="2655" w:hanging="360"/>
      </w:pPr>
      <w:rPr>
        <w:rFonts w:ascii="Wingdings" w:hAnsi="Wingdings" w:hint="default"/>
      </w:rPr>
    </w:lvl>
    <w:lvl w:ilvl="3" w:tplc="04190001" w:tentative="1">
      <w:start w:val="1"/>
      <w:numFmt w:val="bullet"/>
      <w:lvlText w:val=""/>
      <w:lvlJc w:val="left"/>
      <w:pPr>
        <w:tabs>
          <w:tab w:val="num" w:pos="3375"/>
        </w:tabs>
        <w:ind w:left="3375" w:hanging="360"/>
      </w:pPr>
      <w:rPr>
        <w:rFonts w:ascii="Symbol" w:hAnsi="Symbol" w:hint="default"/>
      </w:rPr>
    </w:lvl>
    <w:lvl w:ilvl="4" w:tplc="04190003" w:tentative="1">
      <w:start w:val="1"/>
      <w:numFmt w:val="bullet"/>
      <w:lvlText w:val="o"/>
      <w:lvlJc w:val="left"/>
      <w:pPr>
        <w:tabs>
          <w:tab w:val="num" w:pos="4095"/>
        </w:tabs>
        <w:ind w:left="4095" w:hanging="360"/>
      </w:pPr>
      <w:rPr>
        <w:rFonts w:ascii="Courier New" w:hAnsi="Courier New" w:cs="Courier New" w:hint="default"/>
      </w:rPr>
    </w:lvl>
    <w:lvl w:ilvl="5" w:tplc="04190005" w:tentative="1">
      <w:start w:val="1"/>
      <w:numFmt w:val="bullet"/>
      <w:lvlText w:val=""/>
      <w:lvlJc w:val="left"/>
      <w:pPr>
        <w:tabs>
          <w:tab w:val="num" w:pos="4815"/>
        </w:tabs>
        <w:ind w:left="4815" w:hanging="360"/>
      </w:pPr>
      <w:rPr>
        <w:rFonts w:ascii="Wingdings" w:hAnsi="Wingdings" w:hint="default"/>
      </w:rPr>
    </w:lvl>
    <w:lvl w:ilvl="6" w:tplc="04190001" w:tentative="1">
      <w:start w:val="1"/>
      <w:numFmt w:val="bullet"/>
      <w:lvlText w:val=""/>
      <w:lvlJc w:val="left"/>
      <w:pPr>
        <w:tabs>
          <w:tab w:val="num" w:pos="5535"/>
        </w:tabs>
        <w:ind w:left="5535" w:hanging="360"/>
      </w:pPr>
      <w:rPr>
        <w:rFonts w:ascii="Symbol" w:hAnsi="Symbol" w:hint="default"/>
      </w:rPr>
    </w:lvl>
    <w:lvl w:ilvl="7" w:tplc="04190003" w:tentative="1">
      <w:start w:val="1"/>
      <w:numFmt w:val="bullet"/>
      <w:lvlText w:val="o"/>
      <w:lvlJc w:val="left"/>
      <w:pPr>
        <w:tabs>
          <w:tab w:val="num" w:pos="6255"/>
        </w:tabs>
        <w:ind w:left="6255" w:hanging="360"/>
      </w:pPr>
      <w:rPr>
        <w:rFonts w:ascii="Courier New" w:hAnsi="Courier New" w:cs="Courier New" w:hint="default"/>
      </w:rPr>
    </w:lvl>
    <w:lvl w:ilvl="8" w:tplc="04190005" w:tentative="1">
      <w:start w:val="1"/>
      <w:numFmt w:val="bullet"/>
      <w:lvlText w:val=""/>
      <w:lvlJc w:val="left"/>
      <w:pPr>
        <w:tabs>
          <w:tab w:val="num" w:pos="6975"/>
        </w:tabs>
        <w:ind w:left="6975" w:hanging="360"/>
      </w:pPr>
      <w:rPr>
        <w:rFonts w:ascii="Wingdings" w:hAnsi="Wingdings" w:hint="default"/>
      </w:rPr>
    </w:lvl>
  </w:abstractNum>
  <w:abstractNum w:abstractNumId="5" w15:restartNumberingAfterBreak="0">
    <w:nsid w:val="0FA0239E"/>
    <w:multiLevelType w:val="hybridMultilevel"/>
    <w:tmpl w:val="51CA05B8"/>
    <w:lvl w:ilvl="0" w:tplc="5BE85E5E">
      <w:start w:val="1"/>
      <w:numFmt w:val="decimal"/>
      <w:lvlText w:val="%1."/>
      <w:lvlJc w:val="left"/>
      <w:pPr>
        <w:tabs>
          <w:tab w:val="num" w:pos="1365"/>
        </w:tabs>
        <w:ind w:left="1365" w:hanging="825"/>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101936BB"/>
    <w:multiLevelType w:val="hybridMultilevel"/>
    <w:tmpl w:val="B9EAD184"/>
    <w:lvl w:ilvl="0" w:tplc="C1F68E7C">
      <w:start w:val="1"/>
      <w:numFmt w:val="decimal"/>
      <w:lvlText w:val="%1."/>
      <w:lvlJc w:val="left"/>
      <w:pPr>
        <w:tabs>
          <w:tab w:val="num" w:pos="1980"/>
        </w:tabs>
        <w:ind w:left="1980" w:hanging="1140"/>
      </w:pPr>
      <w:rPr>
        <w:rFonts w:hint="default"/>
        <w:sz w:val="28"/>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7" w15:restartNumberingAfterBreak="0">
    <w:nsid w:val="15E645A0"/>
    <w:multiLevelType w:val="hybridMultilevel"/>
    <w:tmpl w:val="78443364"/>
    <w:lvl w:ilvl="0" w:tplc="FAD8F486">
      <w:start w:val="2"/>
      <w:numFmt w:val="bullet"/>
      <w:lvlText w:val="–"/>
      <w:lvlJc w:val="left"/>
      <w:pPr>
        <w:tabs>
          <w:tab w:val="num" w:pos="1211"/>
        </w:tabs>
        <w:ind w:left="1211" w:hanging="360"/>
      </w:pPr>
      <w:rPr>
        <w:rFonts w:ascii="Times New Roman" w:eastAsia="Times New Roman" w:hAnsi="Times New Roman" w:cs="Times New Roman" w:hint="default"/>
      </w:rPr>
    </w:lvl>
    <w:lvl w:ilvl="1" w:tplc="04190003" w:tentative="1">
      <w:start w:val="1"/>
      <w:numFmt w:val="bullet"/>
      <w:lvlText w:val="o"/>
      <w:lvlJc w:val="left"/>
      <w:pPr>
        <w:tabs>
          <w:tab w:val="num" w:pos="1931"/>
        </w:tabs>
        <w:ind w:left="1931" w:hanging="360"/>
      </w:pPr>
      <w:rPr>
        <w:rFonts w:ascii="Courier New" w:hAnsi="Courier New" w:cs="Courier New" w:hint="default"/>
      </w:rPr>
    </w:lvl>
    <w:lvl w:ilvl="2" w:tplc="04190005" w:tentative="1">
      <w:start w:val="1"/>
      <w:numFmt w:val="bullet"/>
      <w:lvlText w:val=""/>
      <w:lvlJc w:val="left"/>
      <w:pPr>
        <w:tabs>
          <w:tab w:val="num" w:pos="2651"/>
        </w:tabs>
        <w:ind w:left="2651" w:hanging="360"/>
      </w:pPr>
      <w:rPr>
        <w:rFonts w:ascii="Wingdings" w:hAnsi="Wingdings" w:hint="default"/>
      </w:rPr>
    </w:lvl>
    <w:lvl w:ilvl="3" w:tplc="04190001" w:tentative="1">
      <w:start w:val="1"/>
      <w:numFmt w:val="bullet"/>
      <w:lvlText w:val=""/>
      <w:lvlJc w:val="left"/>
      <w:pPr>
        <w:tabs>
          <w:tab w:val="num" w:pos="3371"/>
        </w:tabs>
        <w:ind w:left="3371" w:hanging="360"/>
      </w:pPr>
      <w:rPr>
        <w:rFonts w:ascii="Symbol" w:hAnsi="Symbol" w:hint="default"/>
      </w:rPr>
    </w:lvl>
    <w:lvl w:ilvl="4" w:tplc="04190003" w:tentative="1">
      <w:start w:val="1"/>
      <w:numFmt w:val="bullet"/>
      <w:lvlText w:val="o"/>
      <w:lvlJc w:val="left"/>
      <w:pPr>
        <w:tabs>
          <w:tab w:val="num" w:pos="4091"/>
        </w:tabs>
        <w:ind w:left="4091" w:hanging="360"/>
      </w:pPr>
      <w:rPr>
        <w:rFonts w:ascii="Courier New" w:hAnsi="Courier New" w:cs="Courier New" w:hint="default"/>
      </w:rPr>
    </w:lvl>
    <w:lvl w:ilvl="5" w:tplc="04190005" w:tentative="1">
      <w:start w:val="1"/>
      <w:numFmt w:val="bullet"/>
      <w:lvlText w:val=""/>
      <w:lvlJc w:val="left"/>
      <w:pPr>
        <w:tabs>
          <w:tab w:val="num" w:pos="4811"/>
        </w:tabs>
        <w:ind w:left="4811" w:hanging="360"/>
      </w:pPr>
      <w:rPr>
        <w:rFonts w:ascii="Wingdings" w:hAnsi="Wingdings" w:hint="default"/>
      </w:rPr>
    </w:lvl>
    <w:lvl w:ilvl="6" w:tplc="04190001" w:tentative="1">
      <w:start w:val="1"/>
      <w:numFmt w:val="bullet"/>
      <w:lvlText w:val=""/>
      <w:lvlJc w:val="left"/>
      <w:pPr>
        <w:tabs>
          <w:tab w:val="num" w:pos="5531"/>
        </w:tabs>
        <w:ind w:left="5531" w:hanging="360"/>
      </w:pPr>
      <w:rPr>
        <w:rFonts w:ascii="Symbol" w:hAnsi="Symbol" w:hint="default"/>
      </w:rPr>
    </w:lvl>
    <w:lvl w:ilvl="7" w:tplc="04190003" w:tentative="1">
      <w:start w:val="1"/>
      <w:numFmt w:val="bullet"/>
      <w:lvlText w:val="o"/>
      <w:lvlJc w:val="left"/>
      <w:pPr>
        <w:tabs>
          <w:tab w:val="num" w:pos="6251"/>
        </w:tabs>
        <w:ind w:left="6251" w:hanging="360"/>
      </w:pPr>
      <w:rPr>
        <w:rFonts w:ascii="Courier New" w:hAnsi="Courier New" w:cs="Courier New" w:hint="default"/>
      </w:rPr>
    </w:lvl>
    <w:lvl w:ilvl="8" w:tplc="04190005" w:tentative="1">
      <w:start w:val="1"/>
      <w:numFmt w:val="bullet"/>
      <w:lvlText w:val=""/>
      <w:lvlJc w:val="left"/>
      <w:pPr>
        <w:tabs>
          <w:tab w:val="num" w:pos="6971"/>
        </w:tabs>
        <w:ind w:left="6971" w:hanging="360"/>
      </w:pPr>
      <w:rPr>
        <w:rFonts w:ascii="Wingdings" w:hAnsi="Wingdings" w:hint="default"/>
      </w:rPr>
    </w:lvl>
  </w:abstractNum>
  <w:abstractNum w:abstractNumId="8" w15:restartNumberingAfterBreak="0">
    <w:nsid w:val="17695DDB"/>
    <w:multiLevelType w:val="hybridMultilevel"/>
    <w:tmpl w:val="FBA0CD88"/>
    <w:lvl w:ilvl="0" w:tplc="13E6D4FA">
      <w:start w:val="13"/>
      <w:numFmt w:val="decimal"/>
      <w:lvlText w:val="%1."/>
      <w:lvlJc w:val="left"/>
      <w:pPr>
        <w:ind w:left="1095" w:hanging="37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82900AA"/>
    <w:multiLevelType w:val="hybridMultilevel"/>
    <w:tmpl w:val="3A52BCD6"/>
    <w:lvl w:ilvl="0" w:tplc="619C1C86">
      <w:start w:val="1"/>
      <w:numFmt w:val="bullet"/>
      <w:lvlText w:val=""/>
      <w:lvlJc w:val="left"/>
      <w:pPr>
        <w:tabs>
          <w:tab w:val="num" w:pos="1428"/>
        </w:tabs>
        <w:ind w:left="1428" w:hanging="360"/>
      </w:pPr>
      <w:rPr>
        <w:rFonts w:ascii="Symbol" w:hAnsi="Symbol" w:hint="default"/>
      </w:rPr>
    </w:lvl>
    <w:lvl w:ilvl="1" w:tplc="04190001">
      <w:start w:val="1"/>
      <w:numFmt w:val="bullet"/>
      <w:lvlText w:val=""/>
      <w:lvlJc w:val="left"/>
      <w:pPr>
        <w:tabs>
          <w:tab w:val="num" w:pos="2148"/>
        </w:tabs>
        <w:ind w:left="2148" w:hanging="360"/>
      </w:pPr>
      <w:rPr>
        <w:rFonts w:ascii="Symbol" w:hAnsi="Symbol"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0" w15:restartNumberingAfterBreak="0">
    <w:nsid w:val="1D3B060A"/>
    <w:multiLevelType w:val="hybridMultilevel"/>
    <w:tmpl w:val="BD003CA2"/>
    <w:lvl w:ilvl="0" w:tplc="FED017BA">
      <w:numFmt w:val="bullet"/>
      <w:lvlText w:val="-"/>
      <w:lvlJc w:val="left"/>
      <w:pPr>
        <w:ind w:left="1211" w:hanging="360"/>
      </w:pPr>
      <w:rPr>
        <w:rFonts w:ascii="Times New Roman" w:eastAsia="Times New Roman" w:hAnsi="Times New Roman" w:cs="Times New Roman" w:hint="default"/>
        <w:b w:val="0"/>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1" w15:restartNumberingAfterBreak="0">
    <w:nsid w:val="1DE46E5E"/>
    <w:multiLevelType w:val="hybridMultilevel"/>
    <w:tmpl w:val="9466A5C0"/>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DCC0734C">
      <w:start w:val="1"/>
      <w:numFmt w:val="decimal"/>
      <w:lvlText w:val="%4."/>
      <w:lvlJc w:val="left"/>
      <w:pPr>
        <w:tabs>
          <w:tab w:val="num" w:pos="2880"/>
        </w:tabs>
        <w:ind w:left="2880" w:hanging="360"/>
      </w:pPr>
      <w:rPr>
        <w:rFonts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1F007257"/>
    <w:multiLevelType w:val="multilevel"/>
    <w:tmpl w:val="8DA09A72"/>
    <w:lvl w:ilvl="0">
      <w:start w:val="2"/>
      <w:numFmt w:val="decimal"/>
      <w:lvlText w:val="%1"/>
      <w:lvlJc w:val="left"/>
      <w:pPr>
        <w:tabs>
          <w:tab w:val="num" w:pos="555"/>
        </w:tabs>
        <w:ind w:left="555" w:hanging="555"/>
      </w:pPr>
      <w:rPr>
        <w:rFonts w:hint="default"/>
      </w:rPr>
    </w:lvl>
    <w:lvl w:ilvl="1">
      <w:start w:val="6"/>
      <w:numFmt w:val="decimal"/>
      <w:lvlText w:val="%1.%2"/>
      <w:lvlJc w:val="left"/>
      <w:pPr>
        <w:tabs>
          <w:tab w:val="num" w:pos="915"/>
        </w:tabs>
        <w:ind w:left="915" w:hanging="555"/>
      </w:pPr>
      <w:rPr>
        <w:rFonts w:hint="default"/>
      </w:rPr>
    </w:lvl>
    <w:lvl w:ilvl="2">
      <w:start w:val="4"/>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3" w15:restartNumberingAfterBreak="0">
    <w:nsid w:val="1F721C1E"/>
    <w:multiLevelType w:val="hybridMultilevel"/>
    <w:tmpl w:val="E7EA90D2"/>
    <w:lvl w:ilvl="0" w:tplc="619C1C86">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0B65C1"/>
    <w:multiLevelType w:val="hybridMultilevel"/>
    <w:tmpl w:val="4C663BAA"/>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5" w15:restartNumberingAfterBreak="0">
    <w:nsid w:val="25142889"/>
    <w:multiLevelType w:val="hybridMultilevel"/>
    <w:tmpl w:val="7C48664A"/>
    <w:lvl w:ilvl="0" w:tplc="619C1C86">
      <w:start w:val="1"/>
      <w:numFmt w:val="bullet"/>
      <w:lvlText w:val=""/>
      <w:lvlJc w:val="left"/>
      <w:pPr>
        <w:tabs>
          <w:tab w:val="num" w:pos="759"/>
        </w:tabs>
        <w:ind w:left="759" w:hanging="360"/>
      </w:pPr>
      <w:rPr>
        <w:rFonts w:ascii="Symbol" w:hAnsi="Symbol" w:hint="default"/>
      </w:rPr>
    </w:lvl>
    <w:lvl w:ilvl="1" w:tplc="04190003">
      <w:start w:val="1"/>
      <w:numFmt w:val="bullet"/>
      <w:lvlText w:val="o"/>
      <w:lvlJc w:val="left"/>
      <w:pPr>
        <w:tabs>
          <w:tab w:val="num" w:pos="1479"/>
        </w:tabs>
        <w:ind w:left="1479" w:hanging="360"/>
      </w:pPr>
      <w:rPr>
        <w:rFonts w:ascii="Courier New" w:hAnsi="Courier New" w:cs="Courier New" w:hint="default"/>
      </w:rPr>
    </w:lvl>
    <w:lvl w:ilvl="2" w:tplc="04190005" w:tentative="1">
      <w:start w:val="1"/>
      <w:numFmt w:val="bullet"/>
      <w:lvlText w:val=""/>
      <w:lvlJc w:val="left"/>
      <w:pPr>
        <w:tabs>
          <w:tab w:val="num" w:pos="2199"/>
        </w:tabs>
        <w:ind w:left="2199" w:hanging="360"/>
      </w:pPr>
      <w:rPr>
        <w:rFonts w:ascii="Wingdings" w:hAnsi="Wingdings" w:hint="default"/>
      </w:rPr>
    </w:lvl>
    <w:lvl w:ilvl="3" w:tplc="04190001" w:tentative="1">
      <w:start w:val="1"/>
      <w:numFmt w:val="bullet"/>
      <w:lvlText w:val=""/>
      <w:lvlJc w:val="left"/>
      <w:pPr>
        <w:tabs>
          <w:tab w:val="num" w:pos="2919"/>
        </w:tabs>
        <w:ind w:left="2919" w:hanging="360"/>
      </w:pPr>
      <w:rPr>
        <w:rFonts w:ascii="Symbol" w:hAnsi="Symbol" w:hint="default"/>
      </w:rPr>
    </w:lvl>
    <w:lvl w:ilvl="4" w:tplc="04190003" w:tentative="1">
      <w:start w:val="1"/>
      <w:numFmt w:val="bullet"/>
      <w:lvlText w:val="o"/>
      <w:lvlJc w:val="left"/>
      <w:pPr>
        <w:tabs>
          <w:tab w:val="num" w:pos="3639"/>
        </w:tabs>
        <w:ind w:left="3639" w:hanging="360"/>
      </w:pPr>
      <w:rPr>
        <w:rFonts w:ascii="Courier New" w:hAnsi="Courier New" w:cs="Courier New" w:hint="default"/>
      </w:rPr>
    </w:lvl>
    <w:lvl w:ilvl="5" w:tplc="04190005" w:tentative="1">
      <w:start w:val="1"/>
      <w:numFmt w:val="bullet"/>
      <w:lvlText w:val=""/>
      <w:lvlJc w:val="left"/>
      <w:pPr>
        <w:tabs>
          <w:tab w:val="num" w:pos="4359"/>
        </w:tabs>
        <w:ind w:left="4359" w:hanging="360"/>
      </w:pPr>
      <w:rPr>
        <w:rFonts w:ascii="Wingdings" w:hAnsi="Wingdings" w:hint="default"/>
      </w:rPr>
    </w:lvl>
    <w:lvl w:ilvl="6" w:tplc="04190001" w:tentative="1">
      <w:start w:val="1"/>
      <w:numFmt w:val="bullet"/>
      <w:lvlText w:val=""/>
      <w:lvlJc w:val="left"/>
      <w:pPr>
        <w:tabs>
          <w:tab w:val="num" w:pos="5079"/>
        </w:tabs>
        <w:ind w:left="5079" w:hanging="360"/>
      </w:pPr>
      <w:rPr>
        <w:rFonts w:ascii="Symbol" w:hAnsi="Symbol" w:hint="default"/>
      </w:rPr>
    </w:lvl>
    <w:lvl w:ilvl="7" w:tplc="04190003" w:tentative="1">
      <w:start w:val="1"/>
      <w:numFmt w:val="bullet"/>
      <w:lvlText w:val="o"/>
      <w:lvlJc w:val="left"/>
      <w:pPr>
        <w:tabs>
          <w:tab w:val="num" w:pos="5799"/>
        </w:tabs>
        <w:ind w:left="5799" w:hanging="360"/>
      </w:pPr>
      <w:rPr>
        <w:rFonts w:ascii="Courier New" w:hAnsi="Courier New" w:cs="Courier New" w:hint="default"/>
      </w:rPr>
    </w:lvl>
    <w:lvl w:ilvl="8" w:tplc="04190005" w:tentative="1">
      <w:start w:val="1"/>
      <w:numFmt w:val="bullet"/>
      <w:lvlText w:val=""/>
      <w:lvlJc w:val="left"/>
      <w:pPr>
        <w:tabs>
          <w:tab w:val="num" w:pos="6519"/>
        </w:tabs>
        <w:ind w:left="6519" w:hanging="360"/>
      </w:pPr>
      <w:rPr>
        <w:rFonts w:ascii="Wingdings" w:hAnsi="Wingdings" w:hint="default"/>
      </w:rPr>
    </w:lvl>
  </w:abstractNum>
  <w:abstractNum w:abstractNumId="16" w15:restartNumberingAfterBreak="0">
    <w:nsid w:val="292D4DB5"/>
    <w:multiLevelType w:val="hybridMultilevel"/>
    <w:tmpl w:val="A46AEB76"/>
    <w:lvl w:ilvl="0" w:tplc="619C1C86">
      <w:start w:val="1"/>
      <w:numFmt w:val="bullet"/>
      <w:lvlText w:val=""/>
      <w:lvlJc w:val="left"/>
      <w:pPr>
        <w:tabs>
          <w:tab w:val="num" w:pos="1428"/>
        </w:tabs>
        <w:ind w:left="1428"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85172F"/>
    <w:multiLevelType w:val="hybridMultilevel"/>
    <w:tmpl w:val="14649706"/>
    <w:lvl w:ilvl="0" w:tplc="619C1C86">
      <w:start w:val="1"/>
      <w:numFmt w:val="bullet"/>
      <w:lvlText w:val=""/>
      <w:lvlJc w:val="left"/>
      <w:pPr>
        <w:tabs>
          <w:tab w:val="num" w:pos="1329"/>
        </w:tabs>
        <w:ind w:left="1329" w:hanging="360"/>
      </w:pPr>
      <w:rPr>
        <w:rFonts w:ascii="Symbol" w:hAnsi="Symbol" w:hint="default"/>
      </w:rPr>
    </w:lvl>
    <w:lvl w:ilvl="1" w:tplc="04190003" w:tentative="1">
      <w:start w:val="1"/>
      <w:numFmt w:val="bullet"/>
      <w:lvlText w:val="o"/>
      <w:lvlJc w:val="left"/>
      <w:pPr>
        <w:tabs>
          <w:tab w:val="num" w:pos="2049"/>
        </w:tabs>
        <w:ind w:left="2049" w:hanging="360"/>
      </w:pPr>
      <w:rPr>
        <w:rFonts w:ascii="Courier New" w:hAnsi="Courier New" w:cs="Courier New" w:hint="default"/>
      </w:rPr>
    </w:lvl>
    <w:lvl w:ilvl="2" w:tplc="04190005" w:tentative="1">
      <w:start w:val="1"/>
      <w:numFmt w:val="bullet"/>
      <w:lvlText w:val=""/>
      <w:lvlJc w:val="left"/>
      <w:pPr>
        <w:tabs>
          <w:tab w:val="num" w:pos="2769"/>
        </w:tabs>
        <w:ind w:left="2769" w:hanging="360"/>
      </w:pPr>
      <w:rPr>
        <w:rFonts w:ascii="Wingdings" w:hAnsi="Wingdings" w:hint="default"/>
      </w:rPr>
    </w:lvl>
    <w:lvl w:ilvl="3" w:tplc="04190001" w:tentative="1">
      <w:start w:val="1"/>
      <w:numFmt w:val="bullet"/>
      <w:lvlText w:val=""/>
      <w:lvlJc w:val="left"/>
      <w:pPr>
        <w:tabs>
          <w:tab w:val="num" w:pos="3489"/>
        </w:tabs>
        <w:ind w:left="3489" w:hanging="360"/>
      </w:pPr>
      <w:rPr>
        <w:rFonts w:ascii="Symbol" w:hAnsi="Symbol" w:hint="default"/>
      </w:rPr>
    </w:lvl>
    <w:lvl w:ilvl="4" w:tplc="04190003" w:tentative="1">
      <w:start w:val="1"/>
      <w:numFmt w:val="bullet"/>
      <w:lvlText w:val="o"/>
      <w:lvlJc w:val="left"/>
      <w:pPr>
        <w:tabs>
          <w:tab w:val="num" w:pos="4209"/>
        </w:tabs>
        <w:ind w:left="4209" w:hanging="360"/>
      </w:pPr>
      <w:rPr>
        <w:rFonts w:ascii="Courier New" w:hAnsi="Courier New" w:cs="Courier New" w:hint="default"/>
      </w:rPr>
    </w:lvl>
    <w:lvl w:ilvl="5" w:tplc="04190005" w:tentative="1">
      <w:start w:val="1"/>
      <w:numFmt w:val="bullet"/>
      <w:lvlText w:val=""/>
      <w:lvlJc w:val="left"/>
      <w:pPr>
        <w:tabs>
          <w:tab w:val="num" w:pos="4929"/>
        </w:tabs>
        <w:ind w:left="4929" w:hanging="360"/>
      </w:pPr>
      <w:rPr>
        <w:rFonts w:ascii="Wingdings" w:hAnsi="Wingdings" w:hint="default"/>
      </w:rPr>
    </w:lvl>
    <w:lvl w:ilvl="6" w:tplc="04190001" w:tentative="1">
      <w:start w:val="1"/>
      <w:numFmt w:val="bullet"/>
      <w:lvlText w:val=""/>
      <w:lvlJc w:val="left"/>
      <w:pPr>
        <w:tabs>
          <w:tab w:val="num" w:pos="5649"/>
        </w:tabs>
        <w:ind w:left="5649" w:hanging="360"/>
      </w:pPr>
      <w:rPr>
        <w:rFonts w:ascii="Symbol" w:hAnsi="Symbol" w:hint="default"/>
      </w:rPr>
    </w:lvl>
    <w:lvl w:ilvl="7" w:tplc="04190003" w:tentative="1">
      <w:start w:val="1"/>
      <w:numFmt w:val="bullet"/>
      <w:lvlText w:val="o"/>
      <w:lvlJc w:val="left"/>
      <w:pPr>
        <w:tabs>
          <w:tab w:val="num" w:pos="6369"/>
        </w:tabs>
        <w:ind w:left="6369" w:hanging="360"/>
      </w:pPr>
      <w:rPr>
        <w:rFonts w:ascii="Courier New" w:hAnsi="Courier New" w:cs="Courier New" w:hint="default"/>
      </w:rPr>
    </w:lvl>
    <w:lvl w:ilvl="8" w:tplc="04190005" w:tentative="1">
      <w:start w:val="1"/>
      <w:numFmt w:val="bullet"/>
      <w:lvlText w:val=""/>
      <w:lvlJc w:val="left"/>
      <w:pPr>
        <w:tabs>
          <w:tab w:val="num" w:pos="7089"/>
        </w:tabs>
        <w:ind w:left="7089" w:hanging="360"/>
      </w:pPr>
      <w:rPr>
        <w:rFonts w:ascii="Wingdings" w:hAnsi="Wingdings" w:hint="default"/>
      </w:rPr>
    </w:lvl>
  </w:abstractNum>
  <w:abstractNum w:abstractNumId="18" w15:restartNumberingAfterBreak="0">
    <w:nsid w:val="3512365D"/>
    <w:multiLevelType w:val="hybridMultilevel"/>
    <w:tmpl w:val="C2D2987C"/>
    <w:lvl w:ilvl="0" w:tplc="0C8233CE">
      <w:start w:val="1"/>
      <w:numFmt w:val="bullet"/>
      <w:lvlText w:val="−"/>
      <w:lvlJc w:val="left"/>
      <w:pPr>
        <w:tabs>
          <w:tab w:val="num" w:pos="786"/>
        </w:tabs>
        <w:ind w:left="786" w:hanging="360"/>
      </w:pPr>
      <w:rPr>
        <w:rFonts w:ascii="Times New Roman" w:eastAsia="Times New Roman" w:hAnsi="Times New Roman" w:cs="Times New Roman" w:hint="default"/>
      </w:rPr>
    </w:lvl>
    <w:lvl w:ilvl="1" w:tplc="04190003" w:tentative="1">
      <w:start w:val="1"/>
      <w:numFmt w:val="bullet"/>
      <w:lvlText w:val="o"/>
      <w:lvlJc w:val="left"/>
      <w:pPr>
        <w:tabs>
          <w:tab w:val="num" w:pos="1931"/>
        </w:tabs>
        <w:ind w:left="1931" w:hanging="360"/>
      </w:pPr>
      <w:rPr>
        <w:rFonts w:ascii="Courier New" w:hAnsi="Courier New" w:cs="Courier New" w:hint="default"/>
      </w:rPr>
    </w:lvl>
    <w:lvl w:ilvl="2" w:tplc="04190005" w:tentative="1">
      <w:start w:val="1"/>
      <w:numFmt w:val="bullet"/>
      <w:lvlText w:val=""/>
      <w:lvlJc w:val="left"/>
      <w:pPr>
        <w:tabs>
          <w:tab w:val="num" w:pos="2651"/>
        </w:tabs>
        <w:ind w:left="2651" w:hanging="360"/>
      </w:pPr>
      <w:rPr>
        <w:rFonts w:ascii="Wingdings" w:hAnsi="Wingdings" w:hint="default"/>
      </w:rPr>
    </w:lvl>
    <w:lvl w:ilvl="3" w:tplc="04190001" w:tentative="1">
      <w:start w:val="1"/>
      <w:numFmt w:val="bullet"/>
      <w:lvlText w:val=""/>
      <w:lvlJc w:val="left"/>
      <w:pPr>
        <w:tabs>
          <w:tab w:val="num" w:pos="3371"/>
        </w:tabs>
        <w:ind w:left="3371" w:hanging="360"/>
      </w:pPr>
      <w:rPr>
        <w:rFonts w:ascii="Symbol" w:hAnsi="Symbol" w:hint="default"/>
      </w:rPr>
    </w:lvl>
    <w:lvl w:ilvl="4" w:tplc="04190003" w:tentative="1">
      <w:start w:val="1"/>
      <w:numFmt w:val="bullet"/>
      <w:lvlText w:val="o"/>
      <w:lvlJc w:val="left"/>
      <w:pPr>
        <w:tabs>
          <w:tab w:val="num" w:pos="4091"/>
        </w:tabs>
        <w:ind w:left="4091" w:hanging="360"/>
      </w:pPr>
      <w:rPr>
        <w:rFonts w:ascii="Courier New" w:hAnsi="Courier New" w:cs="Courier New" w:hint="default"/>
      </w:rPr>
    </w:lvl>
    <w:lvl w:ilvl="5" w:tplc="04190005" w:tentative="1">
      <w:start w:val="1"/>
      <w:numFmt w:val="bullet"/>
      <w:lvlText w:val=""/>
      <w:lvlJc w:val="left"/>
      <w:pPr>
        <w:tabs>
          <w:tab w:val="num" w:pos="4811"/>
        </w:tabs>
        <w:ind w:left="4811" w:hanging="360"/>
      </w:pPr>
      <w:rPr>
        <w:rFonts w:ascii="Wingdings" w:hAnsi="Wingdings" w:hint="default"/>
      </w:rPr>
    </w:lvl>
    <w:lvl w:ilvl="6" w:tplc="04190001" w:tentative="1">
      <w:start w:val="1"/>
      <w:numFmt w:val="bullet"/>
      <w:lvlText w:val=""/>
      <w:lvlJc w:val="left"/>
      <w:pPr>
        <w:tabs>
          <w:tab w:val="num" w:pos="5531"/>
        </w:tabs>
        <w:ind w:left="5531" w:hanging="360"/>
      </w:pPr>
      <w:rPr>
        <w:rFonts w:ascii="Symbol" w:hAnsi="Symbol" w:hint="default"/>
      </w:rPr>
    </w:lvl>
    <w:lvl w:ilvl="7" w:tplc="04190003" w:tentative="1">
      <w:start w:val="1"/>
      <w:numFmt w:val="bullet"/>
      <w:lvlText w:val="o"/>
      <w:lvlJc w:val="left"/>
      <w:pPr>
        <w:tabs>
          <w:tab w:val="num" w:pos="6251"/>
        </w:tabs>
        <w:ind w:left="6251" w:hanging="360"/>
      </w:pPr>
      <w:rPr>
        <w:rFonts w:ascii="Courier New" w:hAnsi="Courier New" w:cs="Courier New" w:hint="default"/>
      </w:rPr>
    </w:lvl>
    <w:lvl w:ilvl="8" w:tplc="04190005" w:tentative="1">
      <w:start w:val="1"/>
      <w:numFmt w:val="bullet"/>
      <w:lvlText w:val=""/>
      <w:lvlJc w:val="left"/>
      <w:pPr>
        <w:tabs>
          <w:tab w:val="num" w:pos="6971"/>
        </w:tabs>
        <w:ind w:left="6971" w:hanging="360"/>
      </w:pPr>
      <w:rPr>
        <w:rFonts w:ascii="Wingdings" w:hAnsi="Wingdings" w:hint="default"/>
      </w:rPr>
    </w:lvl>
  </w:abstractNum>
  <w:abstractNum w:abstractNumId="19" w15:restartNumberingAfterBreak="0">
    <w:nsid w:val="38C3484C"/>
    <w:multiLevelType w:val="hybridMultilevel"/>
    <w:tmpl w:val="D876C28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3AAA404D"/>
    <w:multiLevelType w:val="hybridMultilevel"/>
    <w:tmpl w:val="9466A5C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DCC0734C">
      <w:start w:val="1"/>
      <w:numFmt w:val="decimal"/>
      <w:lvlText w:val="%4."/>
      <w:lvlJc w:val="left"/>
      <w:pPr>
        <w:tabs>
          <w:tab w:val="num" w:pos="2880"/>
        </w:tabs>
        <w:ind w:left="2880" w:hanging="360"/>
      </w:pPr>
      <w:rPr>
        <w:rFonts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3B1606D2"/>
    <w:multiLevelType w:val="multilevel"/>
    <w:tmpl w:val="0419001F"/>
    <w:lvl w:ilvl="0">
      <w:start w:val="1"/>
      <w:numFmt w:val="decimal"/>
      <w:lvlText w:val="%1."/>
      <w:lvlJc w:val="left"/>
      <w:pPr>
        <w:tabs>
          <w:tab w:val="num" w:pos="2345"/>
        </w:tabs>
        <w:ind w:left="2345" w:hanging="360"/>
      </w:pPr>
    </w:lvl>
    <w:lvl w:ilvl="1">
      <w:start w:val="1"/>
      <w:numFmt w:val="decimal"/>
      <w:lvlText w:val="%1.%2."/>
      <w:lvlJc w:val="left"/>
      <w:pPr>
        <w:tabs>
          <w:tab w:val="num" w:pos="3268"/>
        </w:tabs>
        <w:ind w:left="3268" w:hanging="432"/>
      </w:pPr>
    </w:lvl>
    <w:lvl w:ilvl="2">
      <w:start w:val="1"/>
      <w:numFmt w:val="decimal"/>
      <w:lvlText w:val="%1.%2.%3."/>
      <w:lvlJc w:val="left"/>
      <w:pPr>
        <w:tabs>
          <w:tab w:val="num" w:pos="3425"/>
        </w:tabs>
        <w:ind w:left="3209" w:hanging="504"/>
      </w:pPr>
    </w:lvl>
    <w:lvl w:ilvl="3">
      <w:start w:val="1"/>
      <w:numFmt w:val="decimal"/>
      <w:lvlText w:val="%1.%2.%3.%4."/>
      <w:lvlJc w:val="left"/>
      <w:pPr>
        <w:tabs>
          <w:tab w:val="num" w:pos="4145"/>
        </w:tabs>
        <w:ind w:left="3713" w:hanging="648"/>
      </w:pPr>
    </w:lvl>
    <w:lvl w:ilvl="4">
      <w:start w:val="1"/>
      <w:numFmt w:val="decimal"/>
      <w:lvlText w:val="%1.%2.%3.%4.%5."/>
      <w:lvlJc w:val="left"/>
      <w:pPr>
        <w:tabs>
          <w:tab w:val="num" w:pos="4505"/>
        </w:tabs>
        <w:ind w:left="4217" w:hanging="792"/>
      </w:pPr>
    </w:lvl>
    <w:lvl w:ilvl="5">
      <w:start w:val="1"/>
      <w:numFmt w:val="decimal"/>
      <w:lvlText w:val="%1.%2.%3.%4.%5.%6."/>
      <w:lvlJc w:val="left"/>
      <w:pPr>
        <w:tabs>
          <w:tab w:val="num" w:pos="5225"/>
        </w:tabs>
        <w:ind w:left="4721" w:hanging="936"/>
      </w:pPr>
    </w:lvl>
    <w:lvl w:ilvl="6">
      <w:start w:val="1"/>
      <w:numFmt w:val="decimal"/>
      <w:lvlText w:val="%1.%2.%3.%4.%5.%6.%7."/>
      <w:lvlJc w:val="left"/>
      <w:pPr>
        <w:tabs>
          <w:tab w:val="num" w:pos="5945"/>
        </w:tabs>
        <w:ind w:left="5225" w:hanging="1080"/>
      </w:pPr>
    </w:lvl>
    <w:lvl w:ilvl="7">
      <w:start w:val="1"/>
      <w:numFmt w:val="decimal"/>
      <w:lvlText w:val="%1.%2.%3.%4.%5.%6.%7.%8."/>
      <w:lvlJc w:val="left"/>
      <w:pPr>
        <w:tabs>
          <w:tab w:val="num" w:pos="6305"/>
        </w:tabs>
        <w:ind w:left="5729" w:hanging="1224"/>
      </w:pPr>
    </w:lvl>
    <w:lvl w:ilvl="8">
      <w:start w:val="1"/>
      <w:numFmt w:val="decimal"/>
      <w:lvlText w:val="%1.%2.%3.%4.%5.%6.%7.%8.%9."/>
      <w:lvlJc w:val="left"/>
      <w:pPr>
        <w:tabs>
          <w:tab w:val="num" w:pos="7025"/>
        </w:tabs>
        <w:ind w:left="6305" w:hanging="1440"/>
      </w:pPr>
    </w:lvl>
  </w:abstractNum>
  <w:abstractNum w:abstractNumId="22" w15:restartNumberingAfterBreak="0">
    <w:nsid w:val="3C164622"/>
    <w:multiLevelType w:val="hybridMultilevel"/>
    <w:tmpl w:val="B546BECE"/>
    <w:lvl w:ilvl="0" w:tplc="1E2C02F2">
      <w:start w:val="1"/>
      <w:numFmt w:val="decimal"/>
      <w:lvlText w:val="%1."/>
      <w:lvlJc w:val="left"/>
      <w:pPr>
        <w:tabs>
          <w:tab w:val="num" w:pos="1080"/>
        </w:tabs>
        <w:ind w:left="1080" w:hanging="360"/>
      </w:pPr>
      <w:rPr>
        <w:rFonts w:hint="default"/>
      </w:rPr>
    </w:lvl>
    <w:lvl w:ilvl="1" w:tplc="83FCF73A">
      <w:start w:val="1"/>
      <w:numFmt w:val="decimal"/>
      <w:lvlText w:val="%2)"/>
      <w:lvlJc w:val="left"/>
      <w:pPr>
        <w:tabs>
          <w:tab w:val="num" w:pos="1807"/>
        </w:tabs>
        <w:ind w:left="1807" w:hanging="367"/>
      </w:pPr>
      <w:rPr>
        <w:rFonts w:hint="default"/>
      </w:r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3" w15:restartNumberingAfterBreak="0">
    <w:nsid w:val="40C34D47"/>
    <w:multiLevelType w:val="multilevel"/>
    <w:tmpl w:val="A76A2E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4DE320C"/>
    <w:multiLevelType w:val="hybridMultilevel"/>
    <w:tmpl w:val="63DC7CA4"/>
    <w:lvl w:ilvl="0" w:tplc="619C1C86">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0C3088"/>
    <w:multiLevelType w:val="hybridMultilevel"/>
    <w:tmpl w:val="3A1CB0E6"/>
    <w:lvl w:ilvl="0" w:tplc="619C1C86">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9F21AB5"/>
    <w:multiLevelType w:val="hybridMultilevel"/>
    <w:tmpl w:val="C8F052E8"/>
    <w:lvl w:ilvl="0" w:tplc="D6F65D7C">
      <w:start w:val="2"/>
      <w:numFmt w:val="decimal"/>
      <w:lvlText w:val="%1."/>
      <w:lvlJc w:val="left"/>
      <w:pPr>
        <w:tabs>
          <w:tab w:val="num" w:pos="1260"/>
        </w:tabs>
        <w:ind w:left="1260" w:hanging="360"/>
      </w:pPr>
      <w:rPr>
        <w:rFonts w:hint="default"/>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27" w15:restartNumberingAfterBreak="0">
    <w:nsid w:val="611F2BEA"/>
    <w:multiLevelType w:val="hybridMultilevel"/>
    <w:tmpl w:val="111E2D42"/>
    <w:lvl w:ilvl="0" w:tplc="99062294">
      <w:start w:val="12"/>
      <w:numFmt w:val="bullet"/>
      <w:lvlText w:val="–"/>
      <w:lvlJc w:val="left"/>
      <w:pPr>
        <w:tabs>
          <w:tab w:val="num" w:pos="1324"/>
        </w:tabs>
        <w:ind w:left="1324" w:hanging="360"/>
      </w:pPr>
      <w:rPr>
        <w:rFonts w:ascii="Times New Roman" w:eastAsia="Times New Roman" w:hAnsi="Times New Roman" w:cs="Times New Roman" w:hint="default"/>
      </w:rPr>
    </w:lvl>
    <w:lvl w:ilvl="1" w:tplc="04190003" w:tentative="1">
      <w:start w:val="1"/>
      <w:numFmt w:val="bullet"/>
      <w:lvlText w:val="o"/>
      <w:lvlJc w:val="left"/>
      <w:pPr>
        <w:tabs>
          <w:tab w:val="num" w:pos="2044"/>
        </w:tabs>
        <w:ind w:left="2044" w:hanging="360"/>
      </w:pPr>
      <w:rPr>
        <w:rFonts w:ascii="Courier New" w:hAnsi="Courier New" w:hint="default"/>
      </w:rPr>
    </w:lvl>
    <w:lvl w:ilvl="2" w:tplc="04190005" w:tentative="1">
      <w:start w:val="1"/>
      <w:numFmt w:val="bullet"/>
      <w:lvlText w:val=""/>
      <w:lvlJc w:val="left"/>
      <w:pPr>
        <w:tabs>
          <w:tab w:val="num" w:pos="2764"/>
        </w:tabs>
        <w:ind w:left="2764" w:hanging="360"/>
      </w:pPr>
      <w:rPr>
        <w:rFonts w:ascii="Wingdings" w:hAnsi="Wingdings" w:hint="default"/>
      </w:rPr>
    </w:lvl>
    <w:lvl w:ilvl="3" w:tplc="04190001" w:tentative="1">
      <w:start w:val="1"/>
      <w:numFmt w:val="bullet"/>
      <w:lvlText w:val=""/>
      <w:lvlJc w:val="left"/>
      <w:pPr>
        <w:tabs>
          <w:tab w:val="num" w:pos="3484"/>
        </w:tabs>
        <w:ind w:left="3484" w:hanging="360"/>
      </w:pPr>
      <w:rPr>
        <w:rFonts w:ascii="Symbol" w:hAnsi="Symbol" w:hint="default"/>
      </w:rPr>
    </w:lvl>
    <w:lvl w:ilvl="4" w:tplc="04190003" w:tentative="1">
      <w:start w:val="1"/>
      <w:numFmt w:val="bullet"/>
      <w:lvlText w:val="o"/>
      <w:lvlJc w:val="left"/>
      <w:pPr>
        <w:tabs>
          <w:tab w:val="num" w:pos="4204"/>
        </w:tabs>
        <w:ind w:left="4204" w:hanging="360"/>
      </w:pPr>
      <w:rPr>
        <w:rFonts w:ascii="Courier New" w:hAnsi="Courier New" w:hint="default"/>
      </w:rPr>
    </w:lvl>
    <w:lvl w:ilvl="5" w:tplc="04190005" w:tentative="1">
      <w:start w:val="1"/>
      <w:numFmt w:val="bullet"/>
      <w:lvlText w:val=""/>
      <w:lvlJc w:val="left"/>
      <w:pPr>
        <w:tabs>
          <w:tab w:val="num" w:pos="4924"/>
        </w:tabs>
        <w:ind w:left="4924" w:hanging="360"/>
      </w:pPr>
      <w:rPr>
        <w:rFonts w:ascii="Wingdings" w:hAnsi="Wingdings" w:hint="default"/>
      </w:rPr>
    </w:lvl>
    <w:lvl w:ilvl="6" w:tplc="04190001" w:tentative="1">
      <w:start w:val="1"/>
      <w:numFmt w:val="bullet"/>
      <w:lvlText w:val=""/>
      <w:lvlJc w:val="left"/>
      <w:pPr>
        <w:tabs>
          <w:tab w:val="num" w:pos="5644"/>
        </w:tabs>
        <w:ind w:left="5644" w:hanging="360"/>
      </w:pPr>
      <w:rPr>
        <w:rFonts w:ascii="Symbol" w:hAnsi="Symbol" w:hint="default"/>
      </w:rPr>
    </w:lvl>
    <w:lvl w:ilvl="7" w:tplc="04190003" w:tentative="1">
      <w:start w:val="1"/>
      <w:numFmt w:val="bullet"/>
      <w:lvlText w:val="o"/>
      <w:lvlJc w:val="left"/>
      <w:pPr>
        <w:tabs>
          <w:tab w:val="num" w:pos="6364"/>
        </w:tabs>
        <w:ind w:left="6364" w:hanging="360"/>
      </w:pPr>
      <w:rPr>
        <w:rFonts w:ascii="Courier New" w:hAnsi="Courier New" w:hint="default"/>
      </w:rPr>
    </w:lvl>
    <w:lvl w:ilvl="8" w:tplc="04190005" w:tentative="1">
      <w:start w:val="1"/>
      <w:numFmt w:val="bullet"/>
      <w:lvlText w:val=""/>
      <w:lvlJc w:val="left"/>
      <w:pPr>
        <w:tabs>
          <w:tab w:val="num" w:pos="7084"/>
        </w:tabs>
        <w:ind w:left="7084" w:hanging="360"/>
      </w:pPr>
      <w:rPr>
        <w:rFonts w:ascii="Wingdings" w:hAnsi="Wingdings" w:hint="default"/>
      </w:rPr>
    </w:lvl>
  </w:abstractNum>
  <w:abstractNum w:abstractNumId="28" w15:restartNumberingAfterBreak="0">
    <w:nsid w:val="615841DB"/>
    <w:multiLevelType w:val="multilevel"/>
    <w:tmpl w:val="7D06C6D8"/>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9" w15:restartNumberingAfterBreak="0">
    <w:nsid w:val="75AB686C"/>
    <w:multiLevelType w:val="multilevel"/>
    <w:tmpl w:val="C018F4DE"/>
    <w:lvl w:ilvl="0">
      <w:start w:val="2"/>
      <w:numFmt w:val="decimal"/>
      <w:lvlText w:val="%1"/>
      <w:lvlJc w:val="left"/>
      <w:pPr>
        <w:tabs>
          <w:tab w:val="num" w:pos="495"/>
        </w:tabs>
        <w:ind w:left="495" w:hanging="495"/>
      </w:pPr>
      <w:rPr>
        <w:rFonts w:hint="default"/>
        <w:color w:val="auto"/>
      </w:rPr>
    </w:lvl>
    <w:lvl w:ilvl="1">
      <w:start w:val="2"/>
      <w:numFmt w:val="decimal"/>
      <w:lvlText w:val="%1.%2"/>
      <w:lvlJc w:val="left"/>
      <w:pPr>
        <w:tabs>
          <w:tab w:val="num" w:pos="1395"/>
        </w:tabs>
        <w:ind w:left="1395" w:hanging="495"/>
      </w:pPr>
      <w:rPr>
        <w:rFonts w:hint="default"/>
        <w:color w:val="auto"/>
      </w:rPr>
    </w:lvl>
    <w:lvl w:ilvl="2">
      <w:start w:val="1"/>
      <w:numFmt w:val="decimal"/>
      <w:lvlText w:val="%1.%2.%3"/>
      <w:lvlJc w:val="left"/>
      <w:pPr>
        <w:tabs>
          <w:tab w:val="num" w:pos="2520"/>
        </w:tabs>
        <w:ind w:left="2520" w:hanging="720"/>
      </w:pPr>
      <w:rPr>
        <w:rFonts w:hint="default"/>
        <w:color w:val="auto"/>
      </w:rPr>
    </w:lvl>
    <w:lvl w:ilvl="3">
      <w:start w:val="1"/>
      <w:numFmt w:val="decimal"/>
      <w:lvlText w:val="%1.%2.%3.%4"/>
      <w:lvlJc w:val="left"/>
      <w:pPr>
        <w:tabs>
          <w:tab w:val="num" w:pos="3780"/>
        </w:tabs>
        <w:ind w:left="3780" w:hanging="1080"/>
      </w:pPr>
      <w:rPr>
        <w:rFonts w:hint="default"/>
        <w:color w:val="auto"/>
      </w:rPr>
    </w:lvl>
    <w:lvl w:ilvl="4">
      <w:start w:val="1"/>
      <w:numFmt w:val="decimal"/>
      <w:lvlText w:val="%1.%2.%3.%4.%5"/>
      <w:lvlJc w:val="left"/>
      <w:pPr>
        <w:tabs>
          <w:tab w:val="num" w:pos="4680"/>
        </w:tabs>
        <w:ind w:left="4680" w:hanging="1080"/>
      </w:pPr>
      <w:rPr>
        <w:rFonts w:hint="default"/>
        <w:color w:val="auto"/>
      </w:rPr>
    </w:lvl>
    <w:lvl w:ilvl="5">
      <w:start w:val="1"/>
      <w:numFmt w:val="decimal"/>
      <w:lvlText w:val="%1.%2.%3.%4.%5.%6"/>
      <w:lvlJc w:val="left"/>
      <w:pPr>
        <w:tabs>
          <w:tab w:val="num" w:pos="5940"/>
        </w:tabs>
        <w:ind w:left="5940" w:hanging="1440"/>
      </w:pPr>
      <w:rPr>
        <w:rFonts w:hint="default"/>
        <w:color w:val="auto"/>
      </w:rPr>
    </w:lvl>
    <w:lvl w:ilvl="6">
      <w:start w:val="1"/>
      <w:numFmt w:val="decimal"/>
      <w:lvlText w:val="%1.%2.%3.%4.%5.%6.%7"/>
      <w:lvlJc w:val="left"/>
      <w:pPr>
        <w:tabs>
          <w:tab w:val="num" w:pos="6840"/>
        </w:tabs>
        <w:ind w:left="6840" w:hanging="1440"/>
      </w:pPr>
      <w:rPr>
        <w:rFonts w:hint="default"/>
        <w:color w:val="auto"/>
      </w:rPr>
    </w:lvl>
    <w:lvl w:ilvl="7">
      <w:start w:val="1"/>
      <w:numFmt w:val="decimal"/>
      <w:lvlText w:val="%1.%2.%3.%4.%5.%6.%7.%8"/>
      <w:lvlJc w:val="left"/>
      <w:pPr>
        <w:tabs>
          <w:tab w:val="num" w:pos="8100"/>
        </w:tabs>
        <w:ind w:left="8100" w:hanging="1800"/>
      </w:pPr>
      <w:rPr>
        <w:rFonts w:hint="default"/>
        <w:color w:val="auto"/>
      </w:rPr>
    </w:lvl>
    <w:lvl w:ilvl="8">
      <w:start w:val="1"/>
      <w:numFmt w:val="decimal"/>
      <w:lvlText w:val="%1.%2.%3.%4.%5.%6.%7.%8.%9"/>
      <w:lvlJc w:val="left"/>
      <w:pPr>
        <w:tabs>
          <w:tab w:val="num" w:pos="9360"/>
        </w:tabs>
        <w:ind w:left="9360" w:hanging="2160"/>
      </w:pPr>
      <w:rPr>
        <w:rFonts w:hint="default"/>
        <w:color w:val="auto"/>
      </w:rPr>
    </w:lvl>
  </w:abstractNum>
  <w:abstractNum w:abstractNumId="30" w15:restartNumberingAfterBreak="0">
    <w:nsid w:val="763119E8"/>
    <w:multiLevelType w:val="hybridMultilevel"/>
    <w:tmpl w:val="CB4820C8"/>
    <w:lvl w:ilvl="0" w:tplc="73AAA97A">
      <w:start w:val="1"/>
      <w:numFmt w:val="bullet"/>
      <w:lvlText w:val="-"/>
      <w:lvlJc w:val="left"/>
      <w:pPr>
        <w:ind w:left="754" w:hanging="360"/>
      </w:pPr>
      <w:rPr>
        <w:rFonts w:ascii="Arial" w:hAnsi="Arial" w:cs="Times New Roman" w:hint="default"/>
      </w:rPr>
    </w:lvl>
    <w:lvl w:ilvl="1" w:tplc="0419000F">
      <w:start w:val="1"/>
      <w:numFmt w:val="decimal"/>
      <w:lvlText w:val="%2."/>
      <w:lvlJc w:val="left"/>
      <w:pPr>
        <w:tabs>
          <w:tab w:val="num" w:pos="1474"/>
        </w:tabs>
        <w:ind w:left="1474"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1" w15:restartNumberingAfterBreak="0">
    <w:nsid w:val="767F41DC"/>
    <w:multiLevelType w:val="hybridMultilevel"/>
    <w:tmpl w:val="25C8E58A"/>
    <w:lvl w:ilvl="0" w:tplc="ADF66A92">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775F41FF"/>
    <w:multiLevelType w:val="multilevel"/>
    <w:tmpl w:val="18781B66"/>
    <w:lvl w:ilvl="0">
      <w:start w:val="1"/>
      <w:numFmt w:val="decimal"/>
      <w:lvlText w:val="%1"/>
      <w:lvlJc w:val="left"/>
      <w:pPr>
        <w:tabs>
          <w:tab w:val="num" w:pos="495"/>
        </w:tabs>
        <w:ind w:left="495" w:hanging="495"/>
      </w:pPr>
      <w:rPr>
        <w:rFonts w:hint="default"/>
      </w:rPr>
    </w:lvl>
    <w:lvl w:ilvl="1">
      <w:start w:val="4"/>
      <w:numFmt w:val="decimal"/>
      <w:lvlText w:val="%1.%2"/>
      <w:lvlJc w:val="left"/>
      <w:pPr>
        <w:tabs>
          <w:tab w:val="num" w:pos="1215"/>
        </w:tabs>
        <w:ind w:left="1215" w:hanging="49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num w:numId="1">
    <w:abstractNumId w:val="18"/>
  </w:num>
  <w:num w:numId="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5"/>
  </w:num>
  <w:num w:numId="5">
    <w:abstractNumId w:val="32"/>
  </w:num>
  <w:num w:numId="6">
    <w:abstractNumId w:val="25"/>
  </w:num>
  <w:num w:numId="7">
    <w:abstractNumId w:val="19"/>
  </w:num>
  <w:num w:numId="8">
    <w:abstractNumId w:val="22"/>
  </w:num>
  <w:num w:numId="9">
    <w:abstractNumId w:val="14"/>
  </w:num>
  <w:num w:numId="10">
    <w:abstractNumId w:val="0"/>
  </w:num>
  <w:num w:numId="11">
    <w:abstractNumId w:val="27"/>
  </w:num>
  <w:num w:numId="12">
    <w:abstractNumId w:val="12"/>
  </w:num>
  <w:num w:numId="13">
    <w:abstractNumId w:val="17"/>
  </w:num>
  <w:num w:numId="14">
    <w:abstractNumId w:val="9"/>
  </w:num>
  <w:num w:numId="15">
    <w:abstractNumId w:val="13"/>
  </w:num>
  <w:num w:numId="16">
    <w:abstractNumId w:val="24"/>
  </w:num>
  <w:num w:numId="17">
    <w:abstractNumId w:val="2"/>
  </w:num>
  <w:num w:numId="18">
    <w:abstractNumId w:val="3"/>
  </w:num>
  <w:num w:numId="19">
    <w:abstractNumId w:val="15"/>
  </w:num>
  <w:num w:numId="20">
    <w:abstractNumId w:val="16"/>
  </w:num>
  <w:num w:numId="21">
    <w:abstractNumId w:val="29"/>
  </w:num>
  <w:num w:numId="22">
    <w:abstractNumId w:val="6"/>
  </w:num>
  <w:num w:numId="23">
    <w:abstractNumId w:val="4"/>
  </w:num>
  <w:num w:numId="24">
    <w:abstractNumId w:val="26"/>
  </w:num>
  <w:num w:numId="25">
    <w:abstractNumId w:val="11"/>
  </w:num>
  <w:num w:numId="26">
    <w:abstractNumId w:val="7"/>
  </w:num>
  <w:num w:numId="27">
    <w:abstractNumId w:val="8"/>
  </w:num>
  <w:num w:numId="28">
    <w:abstractNumId w:val="10"/>
  </w:num>
  <w:num w:numId="29">
    <w:abstractNumId w:val="20"/>
  </w:num>
  <w:num w:numId="30">
    <w:abstractNumId w:val="21"/>
  </w:num>
  <w:num w:numId="31">
    <w:abstractNumId w:val="23"/>
  </w:num>
  <w:num w:numId="32">
    <w:abstractNumId w:val="31"/>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autoHyphenation/>
  <w:hyphenationZone w:val="425"/>
  <w:drawingGridHorizontalSpacing w:val="110"/>
  <w:displayHorizontalDrawingGridEvery w:val="2"/>
  <w:characterSpacingControl w:val="doNotCompress"/>
  <w:hdrShapeDefaults>
    <o:shapedefaults v:ext="edit" spidmax="212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F6B75"/>
    <w:rsid w:val="000000E3"/>
    <w:rsid w:val="000020EE"/>
    <w:rsid w:val="0000366D"/>
    <w:rsid w:val="000050F8"/>
    <w:rsid w:val="00007B83"/>
    <w:rsid w:val="00011813"/>
    <w:rsid w:val="00012BFD"/>
    <w:rsid w:val="00014CC3"/>
    <w:rsid w:val="0001672C"/>
    <w:rsid w:val="00020140"/>
    <w:rsid w:val="000225B6"/>
    <w:rsid w:val="000312CE"/>
    <w:rsid w:val="00032E0F"/>
    <w:rsid w:val="0003354B"/>
    <w:rsid w:val="000342BC"/>
    <w:rsid w:val="00041319"/>
    <w:rsid w:val="00041AC5"/>
    <w:rsid w:val="000427F5"/>
    <w:rsid w:val="00042CFD"/>
    <w:rsid w:val="00043F33"/>
    <w:rsid w:val="0004425C"/>
    <w:rsid w:val="00044AE0"/>
    <w:rsid w:val="00047322"/>
    <w:rsid w:val="00050037"/>
    <w:rsid w:val="00050FC0"/>
    <w:rsid w:val="000567D8"/>
    <w:rsid w:val="000613D8"/>
    <w:rsid w:val="000618FF"/>
    <w:rsid w:val="00062B8A"/>
    <w:rsid w:val="00063298"/>
    <w:rsid w:val="00063700"/>
    <w:rsid w:val="000638C5"/>
    <w:rsid w:val="00063BBC"/>
    <w:rsid w:val="000648DB"/>
    <w:rsid w:val="00067725"/>
    <w:rsid w:val="000720F3"/>
    <w:rsid w:val="000726C8"/>
    <w:rsid w:val="00073E64"/>
    <w:rsid w:val="0007716F"/>
    <w:rsid w:val="00080E66"/>
    <w:rsid w:val="00081C07"/>
    <w:rsid w:val="00083FFE"/>
    <w:rsid w:val="00085BC8"/>
    <w:rsid w:val="00086B57"/>
    <w:rsid w:val="00091A87"/>
    <w:rsid w:val="0009274D"/>
    <w:rsid w:val="00092899"/>
    <w:rsid w:val="00095B7F"/>
    <w:rsid w:val="00097CC5"/>
    <w:rsid w:val="000A04B7"/>
    <w:rsid w:val="000A19AE"/>
    <w:rsid w:val="000A19FD"/>
    <w:rsid w:val="000A301D"/>
    <w:rsid w:val="000A3607"/>
    <w:rsid w:val="000A37D4"/>
    <w:rsid w:val="000A68F6"/>
    <w:rsid w:val="000A6B37"/>
    <w:rsid w:val="000A6C19"/>
    <w:rsid w:val="000A6ECF"/>
    <w:rsid w:val="000B60FC"/>
    <w:rsid w:val="000B6EFF"/>
    <w:rsid w:val="000B7A2F"/>
    <w:rsid w:val="000C0462"/>
    <w:rsid w:val="000D3194"/>
    <w:rsid w:val="000E2A5C"/>
    <w:rsid w:val="000E2C6F"/>
    <w:rsid w:val="000E3A31"/>
    <w:rsid w:val="000E3D5A"/>
    <w:rsid w:val="000E4127"/>
    <w:rsid w:val="000E41F0"/>
    <w:rsid w:val="000E68A9"/>
    <w:rsid w:val="000E7336"/>
    <w:rsid w:val="000E79F3"/>
    <w:rsid w:val="000F75C0"/>
    <w:rsid w:val="000F7B33"/>
    <w:rsid w:val="0010193C"/>
    <w:rsid w:val="00107A1D"/>
    <w:rsid w:val="00110C21"/>
    <w:rsid w:val="00110D04"/>
    <w:rsid w:val="00111E91"/>
    <w:rsid w:val="00112D5B"/>
    <w:rsid w:val="00113C4A"/>
    <w:rsid w:val="00114A24"/>
    <w:rsid w:val="00116C35"/>
    <w:rsid w:val="00126D6A"/>
    <w:rsid w:val="0012725F"/>
    <w:rsid w:val="00130362"/>
    <w:rsid w:val="00130A40"/>
    <w:rsid w:val="00133AF4"/>
    <w:rsid w:val="00136265"/>
    <w:rsid w:val="00136D34"/>
    <w:rsid w:val="00144BEC"/>
    <w:rsid w:val="001471EE"/>
    <w:rsid w:val="00150694"/>
    <w:rsid w:val="00151197"/>
    <w:rsid w:val="0015333C"/>
    <w:rsid w:val="001545B4"/>
    <w:rsid w:val="00154A7A"/>
    <w:rsid w:val="001562D5"/>
    <w:rsid w:val="001563A2"/>
    <w:rsid w:val="00160498"/>
    <w:rsid w:val="00160DB8"/>
    <w:rsid w:val="0016463C"/>
    <w:rsid w:val="00164B65"/>
    <w:rsid w:val="001659DB"/>
    <w:rsid w:val="001668F9"/>
    <w:rsid w:val="001674E4"/>
    <w:rsid w:val="00171968"/>
    <w:rsid w:val="00173C79"/>
    <w:rsid w:val="0017451F"/>
    <w:rsid w:val="00176A34"/>
    <w:rsid w:val="001806B6"/>
    <w:rsid w:val="00181B7B"/>
    <w:rsid w:val="00181E53"/>
    <w:rsid w:val="001824C8"/>
    <w:rsid w:val="00183D5A"/>
    <w:rsid w:val="00187A70"/>
    <w:rsid w:val="001915CD"/>
    <w:rsid w:val="00193D7E"/>
    <w:rsid w:val="00194B42"/>
    <w:rsid w:val="00194E4B"/>
    <w:rsid w:val="001A008E"/>
    <w:rsid w:val="001A280D"/>
    <w:rsid w:val="001A2BA6"/>
    <w:rsid w:val="001A42BD"/>
    <w:rsid w:val="001A4303"/>
    <w:rsid w:val="001A53D9"/>
    <w:rsid w:val="001A557F"/>
    <w:rsid w:val="001A6712"/>
    <w:rsid w:val="001A6C71"/>
    <w:rsid w:val="001A78FD"/>
    <w:rsid w:val="001A7C28"/>
    <w:rsid w:val="001A7CDD"/>
    <w:rsid w:val="001B05AE"/>
    <w:rsid w:val="001B1D51"/>
    <w:rsid w:val="001B211E"/>
    <w:rsid w:val="001B51B0"/>
    <w:rsid w:val="001B6830"/>
    <w:rsid w:val="001C3339"/>
    <w:rsid w:val="001C437E"/>
    <w:rsid w:val="001C45CE"/>
    <w:rsid w:val="001C6EA4"/>
    <w:rsid w:val="001C7307"/>
    <w:rsid w:val="001D0741"/>
    <w:rsid w:val="001D2780"/>
    <w:rsid w:val="001D46C6"/>
    <w:rsid w:val="001D5429"/>
    <w:rsid w:val="001D56BB"/>
    <w:rsid w:val="001D6167"/>
    <w:rsid w:val="001E43B6"/>
    <w:rsid w:val="001E6185"/>
    <w:rsid w:val="001E61B3"/>
    <w:rsid w:val="001F1D71"/>
    <w:rsid w:val="001F2371"/>
    <w:rsid w:val="001F4BD5"/>
    <w:rsid w:val="001F510D"/>
    <w:rsid w:val="001F781A"/>
    <w:rsid w:val="002008B0"/>
    <w:rsid w:val="002020E8"/>
    <w:rsid w:val="0020216D"/>
    <w:rsid w:val="002045B0"/>
    <w:rsid w:val="00207AFF"/>
    <w:rsid w:val="00211761"/>
    <w:rsid w:val="002126B5"/>
    <w:rsid w:val="00214140"/>
    <w:rsid w:val="002263CB"/>
    <w:rsid w:val="00226616"/>
    <w:rsid w:val="00226C9A"/>
    <w:rsid w:val="00227838"/>
    <w:rsid w:val="00230D57"/>
    <w:rsid w:val="00232BF2"/>
    <w:rsid w:val="00233D9D"/>
    <w:rsid w:val="00233F80"/>
    <w:rsid w:val="00234C2B"/>
    <w:rsid w:val="00236B43"/>
    <w:rsid w:val="00240E7E"/>
    <w:rsid w:val="00243F95"/>
    <w:rsid w:val="00244FCD"/>
    <w:rsid w:val="00247D81"/>
    <w:rsid w:val="00252227"/>
    <w:rsid w:val="00253D71"/>
    <w:rsid w:val="00254182"/>
    <w:rsid w:val="002541E9"/>
    <w:rsid w:val="0025507C"/>
    <w:rsid w:val="00255D50"/>
    <w:rsid w:val="002566DE"/>
    <w:rsid w:val="00262A5E"/>
    <w:rsid w:val="0026369C"/>
    <w:rsid w:val="002649EE"/>
    <w:rsid w:val="00264B72"/>
    <w:rsid w:val="00264D94"/>
    <w:rsid w:val="0026601A"/>
    <w:rsid w:val="00266F53"/>
    <w:rsid w:val="00267283"/>
    <w:rsid w:val="00267A4E"/>
    <w:rsid w:val="0027284D"/>
    <w:rsid w:val="00273D27"/>
    <w:rsid w:val="00273D56"/>
    <w:rsid w:val="00274DDF"/>
    <w:rsid w:val="002816B7"/>
    <w:rsid w:val="00281E49"/>
    <w:rsid w:val="002830EB"/>
    <w:rsid w:val="0028321B"/>
    <w:rsid w:val="00284417"/>
    <w:rsid w:val="00286F5D"/>
    <w:rsid w:val="00290B12"/>
    <w:rsid w:val="00290CE7"/>
    <w:rsid w:val="002912AF"/>
    <w:rsid w:val="00291D71"/>
    <w:rsid w:val="00291EB4"/>
    <w:rsid w:val="00293DC6"/>
    <w:rsid w:val="00293FF3"/>
    <w:rsid w:val="0029456C"/>
    <w:rsid w:val="0029613F"/>
    <w:rsid w:val="002A66E2"/>
    <w:rsid w:val="002A70DE"/>
    <w:rsid w:val="002B023B"/>
    <w:rsid w:val="002B2F02"/>
    <w:rsid w:val="002B310A"/>
    <w:rsid w:val="002B3372"/>
    <w:rsid w:val="002B4E52"/>
    <w:rsid w:val="002B552B"/>
    <w:rsid w:val="002B5E4E"/>
    <w:rsid w:val="002B649D"/>
    <w:rsid w:val="002B7B0F"/>
    <w:rsid w:val="002B7B71"/>
    <w:rsid w:val="002C0EE9"/>
    <w:rsid w:val="002C1FE9"/>
    <w:rsid w:val="002C4244"/>
    <w:rsid w:val="002C5662"/>
    <w:rsid w:val="002C5B31"/>
    <w:rsid w:val="002C79E2"/>
    <w:rsid w:val="002C7C9C"/>
    <w:rsid w:val="002D0C4C"/>
    <w:rsid w:val="002D4F9F"/>
    <w:rsid w:val="002D58BD"/>
    <w:rsid w:val="002D6D53"/>
    <w:rsid w:val="002D6F23"/>
    <w:rsid w:val="002E15AF"/>
    <w:rsid w:val="002E1615"/>
    <w:rsid w:val="002E3B61"/>
    <w:rsid w:val="002E3D00"/>
    <w:rsid w:val="002E5BE4"/>
    <w:rsid w:val="002E6C70"/>
    <w:rsid w:val="002E6CA7"/>
    <w:rsid w:val="002E6E99"/>
    <w:rsid w:val="002F06F2"/>
    <w:rsid w:val="002F11CC"/>
    <w:rsid w:val="002F20EC"/>
    <w:rsid w:val="002F2463"/>
    <w:rsid w:val="002F3425"/>
    <w:rsid w:val="002F4765"/>
    <w:rsid w:val="002F50AA"/>
    <w:rsid w:val="00300F6A"/>
    <w:rsid w:val="00302619"/>
    <w:rsid w:val="00303F0B"/>
    <w:rsid w:val="00303FD4"/>
    <w:rsid w:val="0030681D"/>
    <w:rsid w:val="00306D07"/>
    <w:rsid w:val="00307019"/>
    <w:rsid w:val="00307613"/>
    <w:rsid w:val="00310F35"/>
    <w:rsid w:val="00312C81"/>
    <w:rsid w:val="00313EE5"/>
    <w:rsid w:val="00314D5D"/>
    <w:rsid w:val="003178D0"/>
    <w:rsid w:val="003204EF"/>
    <w:rsid w:val="0032173B"/>
    <w:rsid w:val="00321879"/>
    <w:rsid w:val="00321E33"/>
    <w:rsid w:val="0032336F"/>
    <w:rsid w:val="00324280"/>
    <w:rsid w:val="003252A8"/>
    <w:rsid w:val="003325E5"/>
    <w:rsid w:val="0033279B"/>
    <w:rsid w:val="003332EF"/>
    <w:rsid w:val="0033575E"/>
    <w:rsid w:val="00335BDA"/>
    <w:rsid w:val="00337CFF"/>
    <w:rsid w:val="00340C2F"/>
    <w:rsid w:val="00340E47"/>
    <w:rsid w:val="00341ED8"/>
    <w:rsid w:val="00343110"/>
    <w:rsid w:val="00345891"/>
    <w:rsid w:val="00347642"/>
    <w:rsid w:val="0035010A"/>
    <w:rsid w:val="0035398D"/>
    <w:rsid w:val="00353CAC"/>
    <w:rsid w:val="0036083C"/>
    <w:rsid w:val="00361400"/>
    <w:rsid w:val="0036184E"/>
    <w:rsid w:val="00361ED0"/>
    <w:rsid w:val="00362DCE"/>
    <w:rsid w:val="0036553A"/>
    <w:rsid w:val="00365B16"/>
    <w:rsid w:val="00366091"/>
    <w:rsid w:val="00367DAC"/>
    <w:rsid w:val="0037360F"/>
    <w:rsid w:val="00375CDB"/>
    <w:rsid w:val="00381A16"/>
    <w:rsid w:val="00382E71"/>
    <w:rsid w:val="00383A91"/>
    <w:rsid w:val="00384667"/>
    <w:rsid w:val="003849DE"/>
    <w:rsid w:val="00384BE9"/>
    <w:rsid w:val="00385298"/>
    <w:rsid w:val="00385924"/>
    <w:rsid w:val="0038600A"/>
    <w:rsid w:val="003863A1"/>
    <w:rsid w:val="003870DD"/>
    <w:rsid w:val="003875FA"/>
    <w:rsid w:val="00393239"/>
    <w:rsid w:val="0039323B"/>
    <w:rsid w:val="00395819"/>
    <w:rsid w:val="00395D17"/>
    <w:rsid w:val="0039667E"/>
    <w:rsid w:val="00396D29"/>
    <w:rsid w:val="00397251"/>
    <w:rsid w:val="003A013E"/>
    <w:rsid w:val="003A208C"/>
    <w:rsid w:val="003A23EE"/>
    <w:rsid w:val="003A4329"/>
    <w:rsid w:val="003A4B82"/>
    <w:rsid w:val="003A6934"/>
    <w:rsid w:val="003A7AF5"/>
    <w:rsid w:val="003B2525"/>
    <w:rsid w:val="003B43BE"/>
    <w:rsid w:val="003B4CE0"/>
    <w:rsid w:val="003B58C1"/>
    <w:rsid w:val="003C0AD4"/>
    <w:rsid w:val="003C25A2"/>
    <w:rsid w:val="003C2CCE"/>
    <w:rsid w:val="003C35F9"/>
    <w:rsid w:val="003C3C18"/>
    <w:rsid w:val="003C3F70"/>
    <w:rsid w:val="003C49F2"/>
    <w:rsid w:val="003C77B2"/>
    <w:rsid w:val="003D1FD7"/>
    <w:rsid w:val="003D2CEB"/>
    <w:rsid w:val="003D3515"/>
    <w:rsid w:val="003D41C4"/>
    <w:rsid w:val="003D5846"/>
    <w:rsid w:val="003D5DBF"/>
    <w:rsid w:val="003D62F5"/>
    <w:rsid w:val="003E5189"/>
    <w:rsid w:val="003F3301"/>
    <w:rsid w:val="003F43EC"/>
    <w:rsid w:val="003F4A65"/>
    <w:rsid w:val="003F61B2"/>
    <w:rsid w:val="003F6379"/>
    <w:rsid w:val="004001C8"/>
    <w:rsid w:val="00400444"/>
    <w:rsid w:val="004008F2"/>
    <w:rsid w:val="00402F9A"/>
    <w:rsid w:val="00404F71"/>
    <w:rsid w:val="00406399"/>
    <w:rsid w:val="00407F4F"/>
    <w:rsid w:val="00410563"/>
    <w:rsid w:val="004107BA"/>
    <w:rsid w:val="00410E9D"/>
    <w:rsid w:val="004173BD"/>
    <w:rsid w:val="00417ECE"/>
    <w:rsid w:val="00420ADA"/>
    <w:rsid w:val="004228B7"/>
    <w:rsid w:val="0043285D"/>
    <w:rsid w:val="00433E88"/>
    <w:rsid w:val="00434AC4"/>
    <w:rsid w:val="00436886"/>
    <w:rsid w:val="00436BA4"/>
    <w:rsid w:val="00436F2C"/>
    <w:rsid w:val="004371E7"/>
    <w:rsid w:val="00437647"/>
    <w:rsid w:val="00441028"/>
    <w:rsid w:val="004430F5"/>
    <w:rsid w:val="0044685E"/>
    <w:rsid w:val="004468E3"/>
    <w:rsid w:val="004472F2"/>
    <w:rsid w:val="00447557"/>
    <w:rsid w:val="00452B1D"/>
    <w:rsid w:val="00452FDF"/>
    <w:rsid w:val="004540A7"/>
    <w:rsid w:val="004540F6"/>
    <w:rsid w:val="00455A01"/>
    <w:rsid w:val="00456064"/>
    <w:rsid w:val="004576BE"/>
    <w:rsid w:val="00461317"/>
    <w:rsid w:val="0046463C"/>
    <w:rsid w:val="004646FC"/>
    <w:rsid w:val="00470A7B"/>
    <w:rsid w:val="00470EEA"/>
    <w:rsid w:val="00473953"/>
    <w:rsid w:val="00474A10"/>
    <w:rsid w:val="00475201"/>
    <w:rsid w:val="00476BBF"/>
    <w:rsid w:val="0048525A"/>
    <w:rsid w:val="004867AB"/>
    <w:rsid w:val="0049343F"/>
    <w:rsid w:val="00494BB8"/>
    <w:rsid w:val="00496DBD"/>
    <w:rsid w:val="00496F0D"/>
    <w:rsid w:val="004A0883"/>
    <w:rsid w:val="004A143E"/>
    <w:rsid w:val="004A3D54"/>
    <w:rsid w:val="004A7EF8"/>
    <w:rsid w:val="004B1D8D"/>
    <w:rsid w:val="004B424A"/>
    <w:rsid w:val="004B493A"/>
    <w:rsid w:val="004B4B91"/>
    <w:rsid w:val="004B5344"/>
    <w:rsid w:val="004B7E81"/>
    <w:rsid w:val="004C1547"/>
    <w:rsid w:val="004C3F1E"/>
    <w:rsid w:val="004C51B2"/>
    <w:rsid w:val="004C7177"/>
    <w:rsid w:val="004C78BA"/>
    <w:rsid w:val="004C7A38"/>
    <w:rsid w:val="004D1371"/>
    <w:rsid w:val="004D2B5A"/>
    <w:rsid w:val="004D386A"/>
    <w:rsid w:val="004D5645"/>
    <w:rsid w:val="004D56E3"/>
    <w:rsid w:val="004D572D"/>
    <w:rsid w:val="004D5E78"/>
    <w:rsid w:val="004E10C2"/>
    <w:rsid w:val="004E4B83"/>
    <w:rsid w:val="004E4E75"/>
    <w:rsid w:val="004E4EEA"/>
    <w:rsid w:val="004E6A31"/>
    <w:rsid w:val="004E7188"/>
    <w:rsid w:val="004F2774"/>
    <w:rsid w:val="004F4378"/>
    <w:rsid w:val="004F51A3"/>
    <w:rsid w:val="00500917"/>
    <w:rsid w:val="0050112F"/>
    <w:rsid w:val="005018B6"/>
    <w:rsid w:val="00502C47"/>
    <w:rsid w:val="00505045"/>
    <w:rsid w:val="0050681C"/>
    <w:rsid w:val="005113AE"/>
    <w:rsid w:val="005125BB"/>
    <w:rsid w:val="0051396B"/>
    <w:rsid w:val="00514994"/>
    <w:rsid w:val="00515EF6"/>
    <w:rsid w:val="00517873"/>
    <w:rsid w:val="005228F8"/>
    <w:rsid w:val="0052474D"/>
    <w:rsid w:val="0053126D"/>
    <w:rsid w:val="00535747"/>
    <w:rsid w:val="00537823"/>
    <w:rsid w:val="0054137E"/>
    <w:rsid w:val="00541639"/>
    <w:rsid w:val="005438A8"/>
    <w:rsid w:val="005447C5"/>
    <w:rsid w:val="005447F5"/>
    <w:rsid w:val="00544C04"/>
    <w:rsid w:val="00545560"/>
    <w:rsid w:val="005518E2"/>
    <w:rsid w:val="00551F6C"/>
    <w:rsid w:val="00552EE3"/>
    <w:rsid w:val="0055496D"/>
    <w:rsid w:val="005557ED"/>
    <w:rsid w:val="00556838"/>
    <w:rsid w:val="00562D59"/>
    <w:rsid w:val="00565C78"/>
    <w:rsid w:val="0056679E"/>
    <w:rsid w:val="005677FD"/>
    <w:rsid w:val="0057102D"/>
    <w:rsid w:val="00571AA3"/>
    <w:rsid w:val="00575643"/>
    <w:rsid w:val="00575D44"/>
    <w:rsid w:val="005770A2"/>
    <w:rsid w:val="00582B64"/>
    <w:rsid w:val="005855CB"/>
    <w:rsid w:val="005862A7"/>
    <w:rsid w:val="0059069F"/>
    <w:rsid w:val="00595B20"/>
    <w:rsid w:val="0059631D"/>
    <w:rsid w:val="00597B55"/>
    <w:rsid w:val="005A1CD7"/>
    <w:rsid w:val="005A30A3"/>
    <w:rsid w:val="005A5A1A"/>
    <w:rsid w:val="005A6E36"/>
    <w:rsid w:val="005A7F4C"/>
    <w:rsid w:val="005B07B5"/>
    <w:rsid w:val="005B0A71"/>
    <w:rsid w:val="005B1696"/>
    <w:rsid w:val="005B2103"/>
    <w:rsid w:val="005B232B"/>
    <w:rsid w:val="005B358F"/>
    <w:rsid w:val="005B3DC2"/>
    <w:rsid w:val="005B4105"/>
    <w:rsid w:val="005B47B7"/>
    <w:rsid w:val="005B6310"/>
    <w:rsid w:val="005B7405"/>
    <w:rsid w:val="005C0010"/>
    <w:rsid w:val="005C1B68"/>
    <w:rsid w:val="005C5DE4"/>
    <w:rsid w:val="005C6D20"/>
    <w:rsid w:val="005C701B"/>
    <w:rsid w:val="005C7F3E"/>
    <w:rsid w:val="005D0AEC"/>
    <w:rsid w:val="005D186C"/>
    <w:rsid w:val="005D5210"/>
    <w:rsid w:val="005E093F"/>
    <w:rsid w:val="005E16B9"/>
    <w:rsid w:val="005E24F4"/>
    <w:rsid w:val="005E3CDC"/>
    <w:rsid w:val="005E3D3D"/>
    <w:rsid w:val="005E3ECB"/>
    <w:rsid w:val="005E5542"/>
    <w:rsid w:val="005E6F27"/>
    <w:rsid w:val="005F414C"/>
    <w:rsid w:val="005F5ED8"/>
    <w:rsid w:val="005F641C"/>
    <w:rsid w:val="00601EBE"/>
    <w:rsid w:val="00602348"/>
    <w:rsid w:val="0060299F"/>
    <w:rsid w:val="00605323"/>
    <w:rsid w:val="00605576"/>
    <w:rsid w:val="0061204E"/>
    <w:rsid w:val="00612223"/>
    <w:rsid w:val="0061493A"/>
    <w:rsid w:val="00615F04"/>
    <w:rsid w:val="00617DC7"/>
    <w:rsid w:val="006215F7"/>
    <w:rsid w:val="00621C91"/>
    <w:rsid w:val="00622182"/>
    <w:rsid w:val="00622FDA"/>
    <w:rsid w:val="00624C12"/>
    <w:rsid w:val="00625CB3"/>
    <w:rsid w:val="0063010C"/>
    <w:rsid w:val="006306AC"/>
    <w:rsid w:val="00630AD9"/>
    <w:rsid w:val="00630AF9"/>
    <w:rsid w:val="00630F46"/>
    <w:rsid w:val="006316C6"/>
    <w:rsid w:val="006322FD"/>
    <w:rsid w:val="006328FB"/>
    <w:rsid w:val="00634DBC"/>
    <w:rsid w:val="00634F2A"/>
    <w:rsid w:val="00636C58"/>
    <w:rsid w:val="00637424"/>
    <w:rsid w:val="00637D05"/>
    <w:rsid w:val="00645020"/>
    <w:rsid w:val="006464DC"/>
    <w:rsid w:val="00651055"/>
    <w:rsid w:val="006573B6"/>
    <w:rsid w:val="006578D7"/>
    <w:rsid w:val="00661789"/>
    <w:rsid w:val="00662EB2"/>
    <w:rsid w:val="00667C87"/>
    <w:rsid w:val="006703B7"/>
    <w:rsid w:val="00671F75"/>
    <w:rsid w:val="00672616"/>
    <w:rsid w:val="00673A4B"/>
    <w:rsid w:val="006742D5"/>
    <w:rsid w:val="006745C2"/>
    <w:rsid w:val="0067618B"/>
    <w:rsid w:val="006814F2"/>
    <w:rsid w:val="00683339"/>
    <w:rsid w:val="006833D4"/>
    <w:rsid w:val="00683B56"/>
    <w:rsid w:val="00683CE8"/>
    <w:rsid w:val="00684A00"/>
    <w:rsid w:val="00685209"/>
    <w:rsid w:val="006869A9"/>
    <w:rsid w:val="00692D4D"/>
    <w:rsid w:val="00692FF6"/>
    <w:rsid w:val="00693686"/>
    <w:rsid w:val="006941B1"/>
    <w:rsid w:val="00694ACC"/>
    <w:rsid w:val="00694DD0"/>
    <w:rsid w:val="00696221"/>
    <w:rsid w:val="00697F96"/>
    <w:rsid w:val="006A27EB"/>
    <w:rsid w:val="006A29E6"/>
    <w:rsid w:val="006A30C6"/>
    <w:rsid w:val="006A3149"/>
    <w:rsid w:val="006A476D"/>
    <w:rsid w:val="006A4F12"/>
    <w:rsid w:val="006A508C"/>
    <w:rsid w:val="006A7A51"/>
    <w:rsid w:val="006A7D5A"/>
    <w:rsid w:val="006B1362"/>
    <w:rsid w:val="006B5A23"/>
    <w:rsid w:val="006B6969"/>
    <w:rsid w:val="006B7C3E"/>
    <w:rsid w:val="006C0905"/>
    <w:rsid w:val="006C0D93"/>
    <w:rsid w:val="006C156E"/>
    <w:rsid w:val="006C2CA0"/>
    <w:rsid w:val="006C2E9D"/>
    <w:rsid w:val="006C3165"/>
    <w:rsid w:val="006C4EA0"/>
    <w:rsid w:val="006C58F7"/>
    <w:rsid w:val="006D201D"/>
    <w:rsid w:val="006D35C2"/>
    <w:rsid w:val="006D4E46"/>
    <w:rsid w:val="006D6404"/>
    <w:rsid w:val="006D6842"/>
    <w:rsid w:val="006D696D"/>
    <w:rsid w:val="006D7542"/>
    <w:rsid w:val="006D7F7E"/>
    <w:rsid w:val="006E0031"/>
    <w:rsid w:val="006E01A8"/>
    <w:rsid w:val="006E287A"/>
    <w:rsid w:val="006E69C6"/>
    <w:rsid w:val="006E6C3E"/>
    <w:rsid w:val="006F5208"/>
    <w:rsid w:val="006F6B75"/>
    <w:rsid w:val="006F7866"/>
    <w:rsid w:val="00701410"/>
    <w:rsid w:val="007031E1"/>
    <w:rsid w:val="007122DC"/>
    <w:rsid w:val="007124E8"/>
    <w:rsid w:val="00713572"/>
    <w:rsid w:val="0071789F"/>
    <w:rsid w:val="00720541"/>
    <w:rsid w:val="00725140"/>
    <w:rsid w:val="0072528C"/>
    <w:rsid w:val="007306A9"/>
    <w:rsid w:val="00731B39"/>
    <w:rsid w:val="00733F3D"/>
    <w:rsid w:val="007342BF"/>
    <w:rsid w:val="007343B9"/>
    <w:rsid w:val="00735556"/>
    <w:rsid w:val="0073570B"/>
    <w:rsid w:val="007363A7"/>
    <w:rsid w:val="00737C9F"/>
    <w:rsid w:val="00745017"/>
    <w:rsid w:val="00746468"/>
    <w:rsid w:val="0074769A"/>
    <w:rsid w:val="00747ADD"/>
    <w:rsid w:val="007505B8"/>
    <w:rsid w:val="00750694"/>
    <w:rsid w:val="00750728"/>
    <w:rsid w:val="00753A99"/>
    <w:rsid w:val="00760603"/>
    <w:rsid w:val="00761B37"/>
    <w:rsid w:val="0076215A"/>
    <w:rsid w:val="00762349"/>
    <w:rsid w:val="00764727"/>
    <w:rsid w:val="0077180A"/>
    <w:rsid w:val="007734FF"/>
    <w:rsid w:val="007748E8"/>
    <w:rsid w:val="0077490A"/>
    <w:rsid w:val="00776676"/>
    <w:rsid w:val="00776A68"/>
    <w:rsid w:val="00781102"/>
    <w:rsid w:val="00781AC0"/>
    <w:rsid w:val="00781D75"/>
    <w:rsid w:val="00782F7C"/>
    <w:rsid w:val="00786C1D"/>
    <w:rsid w:val="00790808"/>
    <w:rsid w:val="00790EC6"/>
    <w:rsid w:val="00790FF8"/>
    <w:rsid w:val="007912DA"/>
    <w:rsid w:val="00792D11"/>
    <w:rsid w:val="0079462A"/>
    <w:rsid w:val="00794772"/>
    <w:rsid w:val="007952C2"/>
    <w:rsid w:val="00797E8A"/>
    <w:rsid w:val="007A018C"/>
    <w:rsid w:val="007A0D19"/>
    <w:rsid w:val="007A1EBB"/>
    <w:rsid w:val="007A315B"/>
    <w:rsid w:val="007A3514"/>
    <w:rsid w:val="007A3710"/>
    <w:rsid w:val="007B2F79"/>
    <w:rsid w:val="007B300A"/>
    <w:rsid w:val="007B3F0D"/>
    <w:rsid w:val="007B584A"/>
    <w:rsid w:val="007B6F11"/>
    <w:rsid w:val="007B7186"/>
    <w:rsid w:val="007B7FBF"/>
    <w:rsid w:val="007C284F"/>
    <w:rsid w:val="007C29ED"/>
    <w:rsid w:val="007C5DD3"/>
    <w:rsid w:val="007D24C9"/>
    <w:rsid w:val="007D30AA"/>
    <w:rsid w:val="007D3A5B"/>
    <w:rsid w:val="007D3DB4"/>
    <w:rsid w:val="007D5517"/>
    <w:rsid w:val="007D63E5"/>
    <w:rsid w:val="007D7456"/>
    <w:rsid w:val="007E17B3"/>
    <w:rsid w:val="007E36EB"/>
    <w:rsid w:val="007E6674"/>
    <w:rsid w:val="007F0687"/>
    <w:rsid w:val="007F22A5"/>
    <w:rsid w:val="007F3901"/>
    <w:rsid w:val="007F5545"/>
    <w:rsid w:val="007F6354"/>
    <w:rsid w:val="008003D7"/>
    <w:rsid w:val="008013AC"/>
    <w:rsid w:val="0080231A"/>
    <w:rsid w:val="00802770"/>
    <w:rsid w:val="00803FD2"/>
    <w:rsid w:val="0080656D"/>
    <w:rsid w:val="0081046E"/>
    <w:rsid w:val="00811256"/>
    <w:rsid w:val="008130C4"/>
    <w:rsid w:val="00813F79"/>
    <w:rsid w:val="0081460E"/>
    <w:rsid w:val="008154AC"/>
    <w:rsid w:val="00816C60"/>
    <w:rsid w:val="00817FD9"/>
    <w:rsid w:val="008219C7"/>
    <w:rsid w:val="008229EA"/>
    <w:rsid w:val="008234C4"/>
    <w:rsid w:val="00824D1B"/>
    <w:rsid w:val="008302F1"/>
    <w:rsid w:val="00831312"/>
    <w:rsid w:val="00832A58"/>
    <w:rsid w:val="00835D96"/>
    <w:rsid w:val="0083697A"/>
    <w:rsid w:val="00840268"/>
    <w:rsid w:val="00840AC8"/>
    <w:rsid w:val="00840F26"/>
    <w:rsid w:val="0084358F"/>
    <w:rsid w:val="00847B01"/>
    <w:rsid w:val="00847EE1"/>
    <w:rsid w:val="008502F7"/>
    <w:rsid w:val="00851340"/>
    <w:rsid w:val="00851371"/>
    <w:rsid w:val="0085159D"/>
    <w:rsid w:val="00853656"/>
    <w:rsid w:val="0085366F"/>
    <w:rsid w:val="00861FE0"/>
    <w:rsid w:val="00861FFA"/>
    <w:rsid w:val="00862F32"/>
    <w:rsid w:val="008634F1"/>
    <w:rsid w:val="00864E82"/>
    <w:rsid w:val="008674D5"/>
    <w:rsid w:val="00870C69"/>
    <w:rsid w:val="008711A1"/>
    <w:rsid w:val="008729A6"/>
    <w:rsid w:val="00873722"/>
    <w:rsid w:val="00874B08"/>
    <w:rsid w:val="00876E1A"/>
    <w:rsid w:val="00877DEB"/>
    <w:rsid w:val="008801C7"/>
    <w:rsid w:val="00885B27"/>
    <w:rsid w:val="008860B3"/>
    <w:rsid w:val="0088681C"/>
    <w:rsid w:val="008903AE"/>
    <w:rsid w:val="00890675"/>
    <w:rsid w:val="00894350"/>
    <w:rsid w:val="00894A99"/>
    <w:rsid w:val="00895550"/>
    <w:rsid w:val="008955CD"/>
    <w:rsid w:val="00897043"/>
    <w:rsid w:val="00897980"/>
    <w:rsid w:val="008A7131"/>
    <w:rsid w:val="008B13A8"/>
    <w:rsid w:val="008B149D"/>
    <w:rsid w:val="008B2BE4"/>
    <w:rsid w:val="008B412D"/>
    <w:rsid w:val="008B5032"/>
    <w:rsid w:val="008B58EB"/>
    <w:rsid w:val="008B6073"/>
    <w:rsid w:val="008B6BD6"/>
    <w:rsid w:val="008B6F21"/>
    <w:rsid w:val="008C1E24"/>
    <w:rsid w:val="008C4E33"/>
    <w:rsid w:val="008C5E2F"/>
    <w:rsid w:val="008C6662"/>
    <w:rsid w:val="008D0F36"/>
    <w:rsid w:val="008D27DC"/>
    <w:rsid w:val="008D2C73"/>
    <w:rsid w:val="008D33C3"/>
    <w:rsid w:val="008D5E76"/>
    <w:rsid w:val="008D69A3"/>
    <w:rsid w:val="008D7502"/>
    <w:rsid w:val="008D7864"/>
    <w:rsid w:val="008E148C"/>
    <w:rsid w:val="008E1FEA"/>
    <w:rsid w:val="008E4886"/>
    <w:rsid w:val="008E6AE2"/>
    <w:rsid w:val="008F2797"/>
    <w:rsid w:val="008F2856"/>
    <w:rsid w:val="008F3135"/>
    <w:rsid w:val="008F3EAD"/>
    <w:rsid w:val="009015F0"/>
    <w:rsid w:val="0090469E"/>
    <w:rsid w:val="009046FA"/>
    <w:rsid w:val="0090543B"/>
    <w:rsid w:val="0090776D"/>
    <w:rsid w:val="0091057A"/>
    <w:rsid w:val="0091219B"/>
    <w:rsid w:val="00913E3F"/>
    <w:rsid w:val="009147C7"/>
    <w:rsid w:val="0091726F"/>
    <w:rsid w:val="009175F7"/>
    <w:rsid w:val="00917876"/>
    <w:rsid w:val="00921EE8"/>
    <w:rsid w:val="00922E2F"/>
    <w:rsid w:val="00922E32"/>
    <w:rsid w:val="00931C88"/>
    <w:rsid w:val="009321DC"/>
    <w:rsid w:val="00936A88"/>
    <w:rsid w:val="00940893"/>
    <w:rsid w:val="00941D03"/>
    <w:rsid w:val="00944BAD"/>
    <w:rsid w:val="0094578A"/>
    <w:rsid w:val="009465A5"/>
    <w:rsid w:val="00952C37"/>
    <w:rsid w:val="00952E32"/>
    <w:rsid w:val="0095587C"/>
    <w:rsid w:val="0095721A"/>
    <w:rsid w:val="0095764A"/>
    <w:rsid w:val="00957B55"/>
    <w:rsid w:val="00957BC0"/>
    <w:rsid w:val="0096074B"/>
    <w:rsid w:val="00961913"/>
    <w:rsid w:val="009641EF"/>
    <w:rsid w:val="00973389"/>
    <w:rsid w:val="00973A91"/>
    <w:rsid w:val="009740BE"/>
    <w:rsid w:val="009755B6"/>
    <w:rsid w:val="00976E48"/>
    <w:rsid w:val="00980455"/>
    <w:rsid w:val="00982589"/>
    <w:rsid w:val="00982805"/>
    <w:rsid w:val="009828D5"/>
    <w:rsid w:val="00982F10"/>
    <w:rsid w:val="009847F7"/>
    <w:rsid w:val="009849E2"/>
    <w:rsid w:val="00993A38"/>
    <w:rsid w:val="00995BF4"/>
    <w:rsid w:val="00995D84"/>
    <w:rsid w:val="009A1B6D"/>
    <w:rsid w:val="009A1F0A"/>
    <w:rsid w:val="009A4027"/>
    <w:rsid w:val="009A6D22"/>
    <w:rsid w:val="009A7AC8"/>
    <w:rsid w:val="009B0BE0"/>
    <w:rsid w:val="009B0E15"/>
    <w:rsid w:val="009B2D36"/>
    <w:rsid w:val="009B3368"/>
    <w:rsid w:val="009B3C2C"/>
    <w:rsid w:val="009B3ED7"/>
    <w:rsid w:val="009B6BE3"/>
    <w:rsid w:val="009B7118"/>
    <w:rsid w:val="009B7BF5"/>
    <w:rsid w:val="009C071B"/>
    <w:rsid w:val="009C3888"/>
    <w:rsid w:val="009C5E4F"/>
    <w:rsid w:val="009C60DF"/>
    <w:rsid w:val="009C77AB"/>
    <w:rsid w:val="009C7E71"/>
    <w:rsid w:val="009D1A5A"/>
    <w:rsid w:val="009D2010"/>
    <w:rsid w:val="009D3A34"/>
    <w:rsid w:val="009D3F98"/>
    <w:rsid w:val="009D4421"/>
    <w:rsid w:val="009D50E7"/>
    <w:rsid w:val="009D734D"/>
    <w:rsid w:val="009E0AE0"/>
    <w:rsid w:val="009E4D54"/>
    <w:rsid w:val="009E54CF"/>
    <w:rsid w:val="009F0753"/>
    <w:rsid w:val="009F16A5"/>
    <w:rsid w:val="009F3341"/>
    <w:rsid w:val="009F334D"/>
    <w:rsid w:val="009F55EE"/>
    <w:rsid w:val="009F698C"/>
    <w:rsid w:val="00A00CEB"/>
    <w:rsid w:val="00A01BF2"/>
    <w:rsid w:val="00A02B67"/>
    <w:rsid w:val="00A02D13"/>
    <w:rsid w:val="00A03819"/>
    <w:rsid w:val="00A057A8"/>
    <w:rsid w:val="00A070EB"/>
    <w:rsid w:val="00A1118D"/>
    <w:rsid w:val="00A1201E"/>
    <w:rsid w:val="00A12147"/>
    <w:rsid w:val="00A135FE"/>
    <w:rsid w:val="00A1416C"/>
    <w:rsid w:val="00A15F83"/>
    <w:rsid w:val="00A1634B"/>
    <w:rsid w:val="00A16655"/>
    <w:rsid w:val="00A1747A"/>
    <w:rsid w:val="00A1793A"/>
    <w:rsid w:val="00A239CC"/>
    <w:rsid w:val="00A24E86"/>
    <w:rsid w:val="00A277EF"/>
    <w:rsid w:val="00A30C11"/>
    <w:rsid w:val="00A31E4A"/>
    <w:rsid w:val="00A32DDD"/>
    <w:rsid w:val="00A343C3"/>
    <w:rsid w:val="00A345E1"/>
    <w:rsid w:val="00A34AFC"/>
    <w:rsid w:val="00A34CE4"/>
    <w:rsid w:val="00A35703"/>
    <w:rsid w:val="00A35E0A"/>
    <w:rsid w:val="00A37660"/>
    <w:rsid w:val="00A379B0"/>
    <w:rsid w:val="00A4074C"/>
    <w:rsid w:val="00A40BC6"/>
    <w:rsid w:val="00A415CF"/>
    <w:rsid w:val="00A43ABA"/>
    <w:rsid w:val="00A447D3"/>
    <w:rsid w:val="00A44CCE"/>
    <w:rsid w:val="00A4507B"/>
    <w:rsid w:val="00A45FCD"/>
    <w:rsid w:val="00A469A4"/>
    <w:rsid w:val="00A47208"/>
    <w:rsid w:val="00A47A37"/>
    <w:rsid w:val="00A55400"/>
    <w:rsid w:val="00A55F51"/>
    <w:rsid w:val="00A57CE9"/>
    <w:rsid w:val="00A57FA9"/>
    <w:rsid w:val="00A63E06"/>
    <w:rsid w:val="00A7041F"/>
    <w:rsid w:val="00A72713"/>
    <w:rsid w:val="00A73798"/>
    <w:rsid w:val="00A73CA7"/>
    <w:rsid w:val="00A74BFE"/>
    <w:rsid w:val="00A760B0"/>
    <w:rsid w:val="00A80229"/>
    <w:rsid w:val="00A814D9"/>
    <w:rsid w:val="00A8166F"/>
    <w:rsid w:val="00A823B2"/>
    <w:rsid w:val="00A82561"/>
    <w:rsid w:val="00A83D9C"/>
    <w:rsid w:val="00A84545"/>
    <w:rsid w:val="00A8513D"/>
    <w:rsid w:val="00A8608A"/>
    <w:rsid w:val="00A86D5D"/>
    <w:rsid w:val="00A9098E"/>
    <w:rsid w:val="00A90D06"/>
    <w:rsid w:val="00A915E1"/>
    <w:rsid w:val="00A93C7F"/>
    <w:rsid w:val="00A95F45"/>
    <w:rsid w:val="00A973D8"/>
    <w:rsid w:val="00AA1CEC"/>
    <w:rsid w:val="00AA2CB4"/>
    <w:rsid w:val="00AA3B84"/>
    <w:rsid w:val="00AA6070"/>
    <w:rsid w:val="00AA77C5"/>
    <w:rsid w:val="00AA7FAF"/>
    <w:rsid w:val="00AB0517"/>
    <w:rsid w:val="00AB13D9"/>
    <w:rsid w:val="00AB2918"/>
    <w:rsid w:val="00AB4557"/>
    <w:rsid w:val="00AB7CF6"/>
    <w:rsid w:val="00AB7FCF"/>
    <w:rsid w:val="00AC00D3"/>
    <w:rsid w:val="00AC2270"/>
    <w:rsid w:val="00AC23A7"/>
    <w:rsid w:val="00AC2831"/>
    <w:rsid w:val="00AC3AD7"/>
    <w:rsid w:val="00AC7C9D"/>
    <w:rsid w:val="00AC7F4B"/>
    <w:rsid w:val="00AD5900"/>
    <w:rsid w:val="00AE4797"/>
    <w:rsid w:val="00AE769D"/>
    <w:rsid w:val="00AE78B9"/>
    <w:rsid w:val="00AF07CD"/>
    <w:rsid w:val="00AF1DE8"/>
    <w:rsid w:val="00AF5DEA"/>
    <w:rsid w:val="00AF7308"/>
    <w:rsid w:val="00B0009F"/>
    <w:rsid w:val="00B0024B"/>
    <w:rsid w:val="00B00F62"/>
    <w:rsid w:val="00B01018"/>
    <w:rsid w:val="00B019C2"/>
    <w:rsid w:val="00B022CC"/>
    <w:rsid w:val="00B0475A"/>
    <w:rsid w:val="00B10E8E"/>
    <w:rsid w:val="00B11EC7"/>
    <w:rsid w:val="00B139EB"/>
    <w:rsid w:val="00B14B81"/>
    <w:rsid w:val="00B1795C"/>
    <w:rsid w:val="00B2411C"/>
    <w:rsid w:val="00B246E0"/>
    <w:rsid w:val="00B257DF"/>
    <w:rsid w:val="00B308FF"/>
    <w:rsid w:val="00B30903"/>
    <w:rsid w:val="00B325B3"/>
    <w:rsid w:val="00B36527"/>
    <w:rsid w:val="00B37A6F"/>
    <w:rsid w:val="00B406B9"/>
    <w:rsid w:val="00B41F2C"/>
    <w:rsid w:val="00B42078"/>
    <w:rsid w:val="00B43310"/>
    <w:rsid w:val="00B45CAB"/>
    <w:rsid w:val="00B47094"/>
    <w:rsid w:val="00B47275"/>
    <w:rsid w:val="00B47BF7"/>
    <w:rsid w:val="00B500B1"/>
    <w:rsid w:val="00B52F34"/>
    <w:rsid w:val="00B54DC1"/>
    <w:rsid w:val="00B558CA"/>
    <w:rsid w:val="00B55C7F"/>
    <w:rsid w:val="00B565BC"/>
    <w:rsid w:val="00B605B1"/>
    <w:rsid w:val="00B60880"/>
    <w:rsid w:val="00B60D5E"/>
    <w:rsid w:val="00B625BF"/>
    <w:rsid w:val="00B62BC6"/>
    <w:rsid w:val="00B632BE"/>
    <w:rsid w:val="00B65021"/>
    <w:rsid w:val="00B667E9"/>
    <w:rsid w:val="00B728E4"/>
    <w:rsid w:val="00B77717"/>
    <w:rsid w:val="00B802D4"/>
    <w:rsid w:val="00B82579"/>
    <w:rsid w:val="00B859AB"/>
    <w:rsid w:val="00B86FB7"/>
    <w:rsid w:val="00B872CC"/>
    <w:rsid w:val="00B87575"/>
    <w:rsid w:val="00B87E84"/>
    <w:rsid w:val="00B91F2C"/>
    <w:rsid w:val="00B94F29"/>
    <w:rsid w:val="00B9502C"/>
    <w:rsid w:val="00B960D2"/>
    <w:rsid w:val="00B96685"/>
    <w:rsid w:val="00B96B3F"/>
    <w:rsid w:val="00BA1899"/>
    <w:rsid w:val="00BA1CEF"/>
    <w:rsid w:val="00BA458F"/>
    <w:rsid w:val="00BA5EEF"/>
    <w:rsid w:val="00BA603C"/>
    <w:rsid w:val="00BA7385"/>
    <w:rsid w:val="00BB022F"/>
    <w:rsid w:val="00BB0889"/>
    <w:rsid w:val="00BB1F96"/>
    <w:rsid w:val="00BB5B7C"/>
    <w:rsid w:val="00BB6A11"/>
    <w:rsid w:val="00BB6C1F"/>
    <w:rsid w:val="00BC16BB"/>
    <w:rsid w:val="00BC1EF8"/>
    <w:rsid w:val="00BC5472"/>
    <w:rsid w:val="00BC61E0"/>
    <w:rsid w:val="00BD02FE"/>
    <w:rsid w:val="00BD0C12"/>
    <w:rsid w:val="00BD0D36"/>
    <w:rsid w:val="00BD12E0"/>
    <w:rsid w:val="00BD1407"/>
    <w:rsid w:val="00BD22CC"/>
    <w:rsid w:val="00BD2675"/>
    <w:rsid w:val="00BD4A25"/>
    <w:rsid w:val="00BD517C"/>
    <w:rsid w:val="00BD51AC"/>
    <w:rsid w:val="00BD5888"/>
    <w:rsid w:val="00BD6743"/>
    <w:rsid w:val="00BD702B"/>
    <w:rsid w:val="00BD71F6"/>
    <w:rsid w:val="00BE1186"/>
    <w:rsid w:val="00BE2733"/>
    <w:rsid w:val="00BE28EC"/>
    <w:rsid w:val="00BE56EE"/>
    <w:rsid w:val="00BF1F89"/>
    <w:rsid w:val="00BF21D4"/>
    <w:rsid w:val="00BF51DB"/>
    <w:rsid w:val="00BF5EE0"/>
    <w:rsid w:val="00C014B1"/>
    <w:rsid w:val="00C0563B"/>
    <w:rsid w:val="00C10AF7"/>
    <w:rsid w:val="00C122C1"/>
    <w:rsid w:val="00C1236C"/>
    <w:rsid w:val="00C127A9"/>
    <w:rsid w:val="00C15395"/>
    <w:rsid w:val="00C16876"/>
    <w:rsid w:val="00C22137"/>
    <w:rsid w:val="00C22253"/>
    <w:rsid w:val="00C228EA"/>
    <w:rsid w:val="00C22C38"/>
    <w:rsid w:val="00C2461F"/>
    <w:rsid w:val="00C256D4"/>
    <w:rsid w:val="00C25B32"/>
    <w:rsid w:val="00C27975"/>
    <w:rsid w:val="00C30DEC"/>
    <w:rsid w:val="00C3324D"/>
    <w:rsid w:val="00C3349F"/>
    <w:rsid w:val="00C33D9C"/>
    <w:rsid w:val="00C355D7"/>
    <w:rsid w:val="00C36379"/>
    <w:rsid w:val="00C37BE9"/>
    <w:rsid w:val="00C40A4D"/>
    <w:rsid w:val="00C4100D"/>
    <w:rsid w:val="00C4171B"/>
    <w:rsid w:val="00C41B07"/>
    <w:rsid w:val="00C41F84"/>
    <w:rsid w:val="00C4356B"/>
    <w:rsid w:val="00C43F85"/>
    <w:rsid w:val="00C4554B"/>
    <w:rsid w:val="00C45794"/>
    <w:rsid w:val="00C46658"/>
    <w:rsid w:val="00C46C12"/>
    <w:rsid w:val="00C5126F"/>
    <w:rsid w:val="00C52B3F"/>
    <w:rsid w:val="00C54B5F"/>
    <w:rsid w:val="00C54F1B"/>
    <w:rsid w:val="00C5664E"/>
    <w:rsid w:val="00C571B4"/>
    <w:rsid w:val="00C57913"/>
    <w:rsid w:val="00C60467"/>
    <w:rsid w:val="00C60B7C"/>
    <w:rsid w:val="00C61B45"/>
    <w:rsid w:val="00C6380B"/>
    <w:rsid w:val="00C63E01"/>
    <w:rsid w:val="00C64D55"/>
    <w:rsid w:val="00C65C57"/>
    <w:rsid w:val="00C666B3"/>
    <w:rsid w:val="00C67E9B"/>
    <w:rsid w:val="00C7207D"/>
    <w:rsid w:val="00C736DB"/>
    <w:rsid w:val="00C73E74"/>
    <w:rsid w:val="00C742A4"/>
    <w:rsid w:val="00C75389"/>
    <w:rsid w:val="00C7748E"/>
    <w:rsid w:val="00C80071"/>
    <w:rsid w:val="00C8143C"/>
    <w:rsid w:val="00C82F2C"/>
    <w:rsid w:val="00C83A00"/>
    <w:rsid w:val="00C8431F"/>
    <w:rsid w:val="00C869C1"/>
    <w:rsid w:val="00C87396"/>
    <w:rsid w:val="00C9091C"/>
    <w:rsid w:val="00C90C36"/>
    <w:rsid w:val="00C911DB"/>
    <w:rsid w:val="00C9244B"/>
    <w:rsid w:val="00C92679"/>
    <w:rsid w:val="00C92EB5"/>
    <w:rsid w:val="00C9336F"/>
    <w:rsid w:val="00C962F9"/>
    <w:rsid w:val="00CA170F"/>
    <w:rsid w:val="00CA2EDB"/>
    <w:rsid w:val="00CA3A82"/>
    <w:rsid w:val="00CA5D57"/>
    <w:rsid w:val="00CA6509"/>
    <w:rsid w:val="00CA662F"/>
    <w:rsid w:val="00CB11C2"/>
    <w:rsid w:val="00CB302F"/>
    <w:rsid w:val="00CB3BBD"/>
    <w:rsid w:val="00CB51FA"/>
    <w:rsid w:val="00CB6380"/>
    <w:rsid w:val="00CC1224"/>
    <w:rsid w:val="00CC2AE7"/>
    <w:rsid w:val="00CC2D70"/>
    <w:rsid w:val="00CC3489"/>
    <w:rsid w:val="00CC3B0C"/>
    <w:rsid w:val="00CC48DA"/>
    <w:rsid w:val="00CC4B74"/>
    <w:rsid w:val="00CC5E4D"/>
    <w:rsid w:val="00CC7E6D"/>
    <w:rsid w:val="00CD24A0"/>
    <w:rsid w:val="00CD2BCE"/>
    <w:rsid w:val="00CD5F43"/>
    <w:rsid w:val="00CD601A"/>
    <w:rsid w:val="00CE1B4A"/>
    <w:rsid w:val="00CE350C"/>
    <w:rsid w:val="00CE3C32"/>
    <w:rsid w:val="00CE3E9C"/>
    <w:rsid w:val="00CE709D"/>
    <w:rsid w:val="00CE7DD0"/>
    <w:rsid w:val="00CF00FA"/>
    <w:rsid w:val="00CF3646"/>
    <w:rsid w:val="00CF4AA5"/>
    <w:rsid w:val="00CF74A3"/>
    <w:rsid w:val="00D00868"/>
    <w:rsid w:val="00D00AEC"/>
    <w:rsid w:val="00D018BA"/>
    <w:rsid w:val="00D02101"/>
    <w:rsid w:val="00D0381A"/>
    <w:rsid w:val="00D05637"/>
    <w:rsid w:val="00D05B56"/>
    <w:rsid w:val="00D05DCA"/>
    <w:rsid w:val="00D0742B"/>
    <w:rsid w:val="00D109E6"/>
    <w:rsid w:val="00D11312"/>
    <w:rsid w:val="00D120B8"/>
    <w:rsid w:val="00D1373B"/>
    <w:rsid w:val="00D166E4"/>
    <w:rsid w:val="00D17093"/>
    <w:rsid w:val="00D17DE2"/>
    <w:rsid w:val="00D22508"/>
    <w:rsid w:val="00D26206"/>
    <w:rsid w:val="00D27402"/>
    <w:rsid w:val="00D2799E"/>
    <w:rsid w:val="00D27AFD"/>
    <w:rsid w:val="00D307AC"/>
    <w:rsid w:val="00D32A5B"/>
    <w:rsid w:val="00D353E6"/>
    <w:rsid w:val="00D36F5A"/>
    <w:rsid w:val="00D37934"/>
    <w:rsid w:val="00D42D83"/>
    <w:rsid w:val="00D45391"/>
    <w:rsid w:val="00D465FF"/>
    <w:rsid w:val="00D47615"/>
    <w:rsid w:val="00D53943"/>
    <w:rsid w:val="00D54303"/>
    <w:rsid w:val="00D56E90"/>
    <w:rsid w:val="00D63ACA"/>
    <w:rsid w:val="00D63E22"/>
    <w:rsid w:val="00D64346"/>
    <w:rsid w:val="00D66897"/>
    <w:rsid w:val="00D66C8C"/>
    <w:rsid w:val="00D67867"/>
    <w:rsid w:val="00D67AAE"/>
    <w:rsid w:val="00D70500"/>
    <w:rsid w:val="00D71284"/>
    <w:rsid w:val="00D72836"/>
    <w:rsid w:val="00D751BE"/>
    <w:rsid w:val="00D75844"/>
    <w:rsid w:val="00D76AF1"/>
    <w:rsid w:val="00D77D05"/>
    <w:rsid w:val="00D82319"/>
    <w:rsid w:val="00D8255A"/>
    <w:rsid w:val="00D82BF3"/>
    <w:rsid w:val="00D833ED"/>
    <w:rsid w:val="00D902D6"/>
    <w:rsid w:val="00D90AA6"/>
    <w:rsid w:val="00D90B21"/>
    <w:rsid w:val="00D92A1D"/>
    <w:rsid w:val="00D93743"/>
    <w:rsid w:val="00D96A62"/>
    <w:rsid w:val="00D97B82"/>
    <w:rsid w:val="00DA01AF"/>
    <w:rsid w:val="00DA10BD"/>
    <w:rsid w:val="00DA4203"/>
    <w:rsid w:val="00DA4279"/>
    <w:rsid w:val="00DA5DCE"/>
    <w:rsid w:val="00DA7009"/>
    <w:rsid w:val="00DB43A7"/>
    <w:rsid w:val="00DC07E8"/>
    <w:rsid w:val="00DC1C55"/>
    <w:rsid w:val="00DC2122"/>
    <w:rsid w:val="00DC445D"/>
    <w:rsid w:val="00DC637E"/>
    <w:rsid w:val="00DC72AA"/>
    <w:rsid w:val="00DD08AF"/>
    <w:rsid w:val="00DD1FB1"/>
    <w:rsid w:val="00DD2CA2"/>
    <w:rsid w:val="00DD3B72"/>
    <w:rsid w:val="00DD40DA"/>
    <w:rsid w:val="00DD4AAF"/>
    <w:rsid w:val="00DD585C"/>
    <w:rsid w:val="00DD5DC0"/>
    <w:rsid w:val="00DD5F7F"/>
    <w:rsid w:val="00DD6E16"/>
    <w:rsid w:val="00DD6E1E"/>
    <w:rsid w:val="00DE28A7"/>
    <w:rsid w:val="00DE6A9E"/>
    <w:rsid w:val="00DE7590"/>
    <w:rsid w:val="00DF03D2"/>
    <w:rsid w:val="00DF0ACA"/>
    <w:rsid w:val="00DF277F"/>
    <w:rsid w:val="00DF5B70"/>
    <w:rsid w:val="00DF6E52"/>
    <w:rsid w:val="00E00A8F"/>
    <w:rsid w:val="00E01078"/>
    <w:rsid w:val="00E04A6E"/>
    <w:rsid w:val="00E0524A"/>
    <w:rsid w:val="00E06F28"/>
    <w:rsid w:val="00E07038"/>
    <w:rsid w:val="00E11E2B"/>
    <w:rsid w:val="00E13D4D"/>
    <w:rsid w:val="00E15B33"/>
    <w:rsid w:val="00E17FB6"/>
    <w:rsid w:val="00E224C3"/>
    <w:rsid w:val="00E229CF"/>
    <w:rsid w:val="00E244A2"/>
    <w:rsid w:val="00E25004"/>
    <w:rsid w:val="00E2702B"/>
    <w:rsid w:val="00E27263"/>
    <w:rsid w:val="00E31E8E"/>
    <w:rsid w:val="00E34AF0"/>
    <w:rsid w:val="00E34EB2"/>
    <w:rsid w:val="00E35415"/>
    <w:rsid w:val="00E35FF3"/>
    <w:rsid w:val="00E36381"/>
    <w:rsid w:val="00E36444"/>
    <w:rsid w:val="00E36582"/>
    <w:rsid w:val="00E36B30"/>
    <w:rsid w:val="00E412B5"/>
    <w:rsid w:val="00E42722"/>
    <w:rsid w:val="00E457FE"/>
    <w:rsid w:val="00E4611F"/>
    <w:rsid w:val="00E4716C"/>
    <w:rsid w:val="00E47DFD"/>
    <w:rsid w:val="00E47F55"/>
    <w:rsid w:val="00E50F7B"/>
    <w:rsid w:val="00E516B8"/>
    <w:rsid w:val="00E526B2"/>
    <w:rsid w:val="00E5626C"/>
    <w:rsid w:val="00E56E65"/>
    <w:rsid w:val="00E6448B"/>
    <w:rsid w:val="00E66391"/>
    <w:rsid w:val="00E7143D"/>
    <w:rsid w:val="00E75F4D"/>
    <w:rsid w:val="00E829D1"/>
    <w:rsid w:val="00E83C61"/>
    <w:rsid w:val="00E83F6C"/>
    <w:rsid w:val="00E90189"/>
    <w:rsid w:val="00E91833"/>
    <w:rsid w:val="00E93AD7"/>
    <w:rsid w:val="00E93E26"/>
    <w:rsid w:val="00E93FF9"/>
    <w:rsid w:val="00E9430A"/>
    <w:rsid w:val="00E94386"/>
    <w:rsid w:val="00E956D8"/>
    <w:rsid w:val="00EA08E4"/>
    <w:rsid w:val="00EA0B2A"/>
    <w:rsid w:val="00EA1784"/>
    <w:rsid w:val="00EA255A"/>
    <w:rsid w:val="00EA35CA"/>
    <w:rsid w:val="00EA3940"/>
    <w:rsid w:val="00EA43D0"/>
    <w:rsid w:val="00EA55A4"/>
    <w:rsid w:val="00EB052F"/>
    <w:rsid w:val="00EB0BBF"/>
    <w:rsid w:val="00EB21DC"/>
    <w:rsid w:val="00EB25B0"/>
    <w:rsid w:val="00EB430A"/>
    <w:rsid w:val="00EB5CC7"/>
    <w:rsid w:val="00EB716D"/>
    <w:rsid w:val="00EC3DFF"/>
    <w:rsid w:val="00EC3E3D"/>
    <w:rsid w:val="00EC4F23"/>
    <w:rsid w:val="00EC7A43"/>
    <w:rsid w:val="00ED3557"/>
    <w:rsid w:val="00ED3F81"/>
    <w:rsid w:val="00ED52E0"/>
    <w:rsid w:val="00ED5E4F"/>
    <w:rsid w:val="00ED6BBF"/>
    <w:rsid w:val="00ED723B"/>
    <w:rsid w:val="00ED747D"/>
    <w:rsid w:val="00EE00B0"/>
    <w:rsid w:val="00EE0441"/>
    <w:rsid w:val="00EE0654"/>
    <w:rsid w:val="00EE4A21"/>
    <w:rsid w:val="00EE4DA4"/>
    <w:rsid w:val="00EE61B4"/>
    <w:rsid w:val="00EE68E2"/>
    <w:rsid w:val="00EE6DB6"/>
    <w:rsid w:val="00EE7821"/>
    <w:rsid w:val="00EE7DED"/>
    <w:rsid w:val="00EF2919"/>
    <w:rsid w:val="00EF3AF9"/>
    <w:rsid w:val="00EF509C"/>
    <w:rsid w:val="00EF606D"/>
    <w:rsid w:val="00EF7153"/>
    <w:rsid w:val="00F013DF"/>
    <w:rsid w:val="00F020E8"/>
    <w:rsid w:val="00F0458B"/>
    <w:rsid w:val="00F05263"/>
    <w:rsid w:val="00F06744"/>
    <w:rsid w:val="00F06933"/>
    <w:rsid w:val="00F07D6E"/>
    <w:rsid w:val="00F10553"/>
    <w:rsid w:val="00F10C09"/>
    <w:rsid w:val="00F1216D"/>
    <w:rsid w:val="00F12E4B"/>
    <w:rsid w:val="00F12EFA"/>
    <w:rsid w:val="00F131E5"/>
    <w:rsid w:val="00F13EE5"/>
    <w:rsid w:val="00F1403C"/>
    <w:rsid w:val="00F146AB"/>
    <w:rsid w:val="00F15726"/>
    <w:rsid w:val="00F1641A"/>
    <w:rsid w:val="00F17877"/>
    <w:rsid w:val="00F21F82"/>
    <w:rsid w:val="00F22A10"/>
    <w:rsid w:val="00F237BB"/>
    <w:rsid w:val="00F24A6F"/>
    <w:rsid w:val="00F26B86"/>
    <w:rsid w:val="00F2790E"/>
    <w:rsid w:val="00F31055"/>
    <w:rsid w:val="00F3251B"/>
    <w:rsid w:val="00F36DC4"/>
    <w:rsid w:val="00F37979"/>
    <w:rsid w:val="00F404C2"/>
    <w:rsid w:val="00F460A2"/>
    <w:rsid w:val="00F46DD7"/>
    <w:rsid w:val="00F47C8C"/>
    <w:rsid w:val="00F525AF"/>
    <w:rsid w:val="00F54B85"/>
    <w:rsid w:val="00F55AE1"/>
    <w:rsid w:val="00F60659"/>
    <w:rsid w:val="00F61278"/>
    <w:rsid w:val="00F6132F"/>
    <w:rsid w:val="00F63946"/>
    <w:rsid w:val="00F719CA"/>
    <w:rsid w:val="00F7211D"/>
    <w:rsid w:val="00F7535D"/>
    <w:rsid w:val="00F75B27"/>
    <w:rsid w:val="00F75EBB"/>
    <w:rsid w:val="00F7700B"/>
    <w:rsid w:val="00F80905"/>
    <w:rsid w:val="00F824AE"/>
    <w:rsid w:val="00F82AC2"/>
    <w:rsid w:val="00F82F67"/>
    <w:rsid w:val="00F87DCD"/>
    <w:rsid w:val="00F90733"/>
    <w:rsid w:val="00F921FD"/>
    <w:rsid w:val="00F93C37"/>
    <w:rsid w:val="00F94F52"/>
    <w:rsid w:val="00F9623B"/>
    <w:rsid w:val="00F97C0E"/>
    <w:rsid w:val="00FA0C67"/>
    <w:rsid w:val="00FA2063"/>
    <w:rsid w:val="00FA3103"/>
    <w:rsid w:val="00FA3525"/>
    <w:rsid w:val="00FA6129"/>
    <w:rsid w:val="00FB0041"/>
    <w:rsid w:val="00FB0B11"/>
    <w:rsid w:val="00FB14C1"/>
    <w:rsid w:val="00FB170D"/>
    <w:rsid w:val="00FB23BE"/>
    <w:rsid w:val="00FB23D9"/>
    <w:rsid w:val="00FB3C80"/>
    <w:rsid w:val="00FB5D4B"/>
    <w:rsid w:val="00FB7A2F"/>
    <w:rsid w:val="00FC113D"/>
    <w:rsid w:val="00FC3F1A"/>
    <w:rsid w:val="00FC6F0C"/>
    <w:rsid w:val="00FD0EE9"/>
    <w:rsid w:val="00FD28CB"/>
    <w:rsid w:val="00FD414F"/>
    <w:rsid w:val="00FD4796"/>
    <w:rsid w:val="00FD4FF4"/>
    <w:rsid w:val="00FD5415"/>
    <w:rsid w:val="00FD62F7"/>
    <w:rsid w:val="00FD73EB"/>
    <w:rsid w:val="00FE02AC"/>
    <w:rsid w:val="00FE12A6"/>
    <w:rsid w:val="00FE1B36"/>
    <w:rsid w:val="00FE2788"/>
    <w:rsid w:val="00FE36BF"/>
    <w:rsid w:val="00FE4E36"/>
    <w:rsid w:val="00FE53A8"/>
    <w:rsid w:val="00FE6000"/>
    <w:rsid w:val="00FE6824"/>
    <w:rsid w:val="00FE7D3F"/>
    <w:rsid w:val="00FF0252"/>
    <w:rsid w:val="00FF23D4"/>
    <w:rsid w:val="00FF2FA1"/>
    <w:rsid w:val="00FF5957"/>
    <w:rsid w:val="00FF59B0"/>
    <w:rsid w:val="00FF6EE4"/>
    <w:rsid w:val="00FF6FA4"/>
    <w:rsid w:val="00FF76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24"/>
    <o:shapelayout v:ext="edit">
      <o:idmap v:ext="edit" data="1"/>
    </o:shapelayout>
  </w:shapeDefaults>
  <w:decimalSymbol w:val=","/>
  <w:listSeparator w:val=";"/>
  <w14:docId w14:val="0B064F49"/>
  <w15:docId w15:val="{8F7EA8E1-00E7-4802-95E3-B2464048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2579"/>
    <w:pPr>
      <w:spacing w:after="0" w:line="360" w:lineRule="auto"/>
      <w:ind w:firstLine="709"/>
      <w:jc w:val="both"/>
    </w:pPr>
    <w:rPr>
      <w:rFonts w:ascii="Times New Roman" w:eastAsia="Times New Roman" w:hAnsi="Times New Roman" w:cs="Times New Roman"/>
      <w:sz w:val="28"/>
      <w:szCs w:val="24"/>
      <w:lang w:eastAsia="ru-RU"/>
    </w:rPr>
  </w:style>
  <w:style w:type="paragraph" w:styleId="Heading1">
    <w:name w:val="heading 1"/>
    <w:basedOn w:val="Normal"/>
    <w:next w:val="Normal"/>
    <w:link w:val="Heading1Char"/>
    <w:qFormat/>
    <w:rsid w:val="00571AA3"/>
    <w:pPr>
      <w:keepNext/>
      <w:pageBreakBefore/>
      <w:numPr>
        <w:numId w:val="33"/>
      </w:numPr>
      <w:spacing w:after="480"/>
      <w:ind w:left="1134" w:hanging="425"/>
      <w:outlineLvl w:val="0"/>
    </w:pPr>
    <w:rPr>
      <w:rFonts w:cs="Arial"/>
      <w:b/>
      <w:bCs/>
      <w:caps/>
      <w:kern w:val="32"/>
      <w:szCs w:val="32"/>
    </w:rPr>
  </w:style>
  <w:style w:type="paragraph" w:styleId="Heading2">
    <w:name w:val="heading 2"/>
    <w:basedOn w:val="Normal"/>
    <w:next w:val="Normal"/>
    <w:link w:val="Heading2Char"/>
    <w:qFormat/>
    <w:rsid w:val="00366091"/>
    <w:pPr>
      <w:keepNext/>
      <w:numPr>
        <w:ilvl w:val="1"/>
        <w:numId w:val="33"/>
      </w:numPr>
      <w:spacing w:before="600" w:after="240"/>
      <w:ind w:left="0" w:firstLine="709"/>
      <w:outlineLvl w:val="1"/>
    </w:pPr>
    <w:rPr>
      <w:b/>
      <w:lang w:val="uk-UA"/>
    </w:rPr>
  </w:style>
  <w:style w:type="paragraph" w:styleId="Heading3">
    <w:name w:val="heading 3"/>
    <w:basedOn w:val="Normal"/>
    <w:next w:val="Normal"/>
    <w:link w:val="Heading3Char"/>
    <w:qFormat/>
    <w:rsid w:val="00FD4796"/>
    <w:pPr>
      <w:keepNext/>
      <w:numPr>
        <w:ilvl w:val="2"/>
        <w:numId w:val="33"/>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D4796"/>
    <w:pPr>
      <w:keepNext/>
      <w:numPr>
        <w:ilvl w:val="3"/>
        <w:numId w:val="33"/>
      </w:numPr>
      <w:spacing w:before="240" w:after="60"/>
      <w:outlineLvl w:val="3"/>
    </w:pPr>
    <w:rPr>
      <w:b/>
      <w:bCs/>
      <w:szCs w:val="28"/>
    </w:rPr>
  </w:style>
  <w:style w:type="paragraph" w:styleId="Heading5">
    <w:name w:val="heading 5"/>
    <w:basedOn w:val="Normal"/>
    <w:next w:val="Normal"/>
    <w:link w:val="Heading5Char"/>
    <w:qFormat/>
    <w:rsid w:val="00FD4796"/>
    <w:pPr>
      <w:numPr>
        <w:ilvl w:val="4"/>
        <w:numId w:val="33"/>
      </w:numPr>
      <w:spacing w:before="240" w:after="60"/>
      <w:outlineLvl w:val="4"/>
    </w:pPr>
    <w:rPr>
      <w:b/>
      <w:bCs/>
      <w:i/>
      <w:iCs/>
      <w:sz w:val="26"/>
      <w:szCs w:val="26"/>
    </w:rPr>
  </w:style>
  <w:style w:type="paragraph" w:styleId="Heading6">
    <w:name w:val="heading 6"/>
    <w:basedOn w:val="Normal"/>
    <w:next w:val="Normal"/>
    <w:link w:val="Heading6Char"/>
    <w:qFormat/>
    <w:rsid w:val="00FD4796"/>
    <w:pPr>
      <w:numPr>
        <w:ilvl w:val="5"/>
        <w:numId w:val="3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82579"/>
    <w:pPr>
      <w:keepNext/>
      <w:keepLines/>
      <w:numPr>
        <w:ilvl w:val="6"/>
        <w:numId w:val="3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82579"/>
    <w:pPr>
      <w:keepNext/>
      <w:keepLines/>
      <w:numPr>
        <w:ilvl w:val="7"/>
        <w:numId w:val="3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FD4796"/>
    <w:pPr>
      <w:numPr>
        <w:ilvl w:val="8"/>
        <w:numId w:val="3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06D07"/>
    <w:pPr>
      <w:tabs>
        <w:tab w:val="center" w:pos="4677"/>
        <w:tab w:val="right" w:pos="9355"/>
      </w:tabs>
    </w:pPr>
  </w:style>
  <w:style w:type="character" w:customStyle="1" w:styleId="HeaderChar">
    <w:name w:val="Header Char"/>
    <w:basedOn w:val="DefaultParagraphFont"/>
    <w:link w:val="Header"/>
    <w:uiPriority w:val="99"/>
    <w:rsid w:val="00306D07"/>
  </w:style>
  <w:style w:type="paragraph" w:styleId="Footer">
    <w:name w:val="footer"/>
    <w:basedOn w:val="Normal"/>
    <w:link w:val="FooterChar"/>
    <w:unhideWhenUsed/>
    <w:rsid w:val="00306D07"/>
    <w:pPr>
      <w:tabs>
        <w:tab w:val="center" w:pos="4677"/>
        <w:tab w:val="right" w:pos="9355"/>
      </w:tabs>
    </w:pPr>
  </w:style>
  <w:style w:type="character" w:customStyle="1" w:styleId="FooterChar">
    <w:name w:val="Footer Char"/>
    <w:basedOn w:val="DefaultParagraphFont"/>
    <w:link w:val="Footer"/>
    <w:uiPriority w:val="99"/>
    <w:rsid w:val="00306D07"/>
  </w:style>
  <w:style w:type="paragraph" w:styleId="BalloonText">
    <w:name w:val="Balloon Text"/>
    <w:basedOn w:val="Normal"/>
    <w:link w:val="BalloonTextChar"/>
    <w:semiHidden/>
    <w:unhideWhenUsed/>
    <w:rsid w:val="00EE00B0"/>
    <w:rPr>
      <w:rFonts w:ascii="Tahoma" w:hAnsi="Tahoma" w:cs="Tahoma"/>
      <w:sz w:val="16"/>
      <w:szCs w:val="16"/>
    </w:rPr>
  </w:style>
  <w:style w:type="character" w:customStyle="1" w:styleId="BalloonTextChar">
    <w:name w:val="Balloon Text Char"/>
    <w:basedOn w:val="DefaultParagraphFont"/>
    <w:link w:val="BalloonText"/>
    <w:uiPriority w:val="99"/>
    <w:semiHidden/>
    <w:rsid w:val="00EE00B0"/>
    <w:rPr>
      <w:rFonts w:ascii="Tahoma" w:hAnsi="Tahoma" w:cs="Tahoma"/>
      <w:sz w:val="16"/>
      <w:szCs w:val="16"/>
    </w:rPr>
  </w:style>
  <w:style w:type="table" w:styleId="TableGrid">
    <w:name w:val="Table Grid"/>
    <w:basedOn w:val="TableNormal"/>
    <w:uiPriority w:val="59"/>
    <w:rsid w:val="009A1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A47A37"/>
    <w:pPr>
      <w:ind w:left="1080"/>
    </w:pPr>
    <w:rPr>
      <w:rFonts w:ascii="Arial" w:hAnsi="Arial"/>
    </w:rPr>
  </w:style>
  <w:style w:type="character" w:customStyle="1" w:styleId="BodyTextIndentChar">
    <w:name w:val="Body Text Indent Char"/>
    <w:basedOn w:val="DefaultParagraphFont"/>
    <w:link w:val="BodyTextIndent"/>
    <w:rsid w:val="00A47A37"/>
    <w:rPr>
      <w:rFonts w:ascii="Arial" w:eastAsia="Times New Roman" w:hAnsi="Arial" w:cs="Times New Roman"/>
      <w:sz w:val="24"/>
      <w:szCs w:val="24"/>
      <w:lang w:eastAsia="ru-RU"/>
    </w:rPr>
  </w:style>
  <w:style w:type="paragraph" w:styleId="Caption">
    <w:name w:val="caption"/>
    <w:basedOn w:val="Normal"/>
    <w:next w:val="Normal"/>
    <w:qFormat/>
    <w:rsid w:val="00A47A37"/>
    <w:pPr>
      <w:suppressAutoHyphens/>
      <w:spacing w:line="336" w:lineRule="auto"/>
      <w:jc w:val="center"/>
    </w:pPr>
    <w:rPr>
      <w:szCs w:val="20"/>
      <w:lang w:val="uk-UA"/>
    </w:rPr>
  </w:style>
  <w:style w:type="paragraph" w:styleId="TOC2">
    <w:name w:val="toc 2"/>
    <w:basedOn w:val="Normal"/>
    <w:next w:val="Normal"/>
    <w:autoRedefine/>
    <w:semiHidden/>
    <w:rsid w:val="00A47A37"/>
    <w:pPr>
      <w:framePr w:hSpace="181" w:wrap="around" w:vAnchor="page" w:hAnchor="page" w:x="285" w:y="14289"/>
      <w:tabs>
        <w:tab w:val="right" w:leader="dot" w:pos="9355"/>
      </w:tabs>
      <w:suppressOverlap/>
      <w:jc w:val="center"/>
    </w:pPr>
    <w:rPr>
      <w:szCs w:val="28"/>
      <w:lang w:val="uk-UA"/>
    </w:rPr>
  </w:style>
  <w:style w:type="paragraph" w:styleId="Title">
    <w:name w:val="Title"/>
    <w:basedOn w:val="Normal"/>
    <w:link w:val="TitleChar"/>
    <w:qFormat/>
    <w:rsid w:val="00154A7A"/>
    <w:pPr>
      <w:jc w:val="center"/>
    </w:pPr>
    <w:rPr>
      <w:b/>
      <w:szCs w:val="20"/>
      <w:lang w:val="uk-UA"/>
    </w:rPr>
  </w:style>
  <w:style w:type="character" w:customStyle="1" w:styleId="TitleChar">
    <w:name w:val="Title Char"/>
    <w:basedOn w:val="DefaultParagraphFont"/>
    <w:link w:val="Title"/>
    <w:rsid w:val="00154A7A"/>
    <w:rPr>
      <w:rFonts w:ascii="Times New Roman" w:eastAsia="Times New Roman" w:hAnsi="Times New Roman" w:cs="Times New Roman"/>
      <w:b/>
      <w:sz w:val="28"/>
      <w:szCs w:val="20"/>
      <w:lang w:val="uk-UA" w:eastAsia="ru-RU"/>
    </w:rPr>
  </w:style>
  <w:style w:type="paragraph" w:styleId="BodyTextIndent2">
    <w:name w:val="Body Text Indent 2"/>
    <w:basedOn w:val="Normal"/>
    <w:link w:val="BodyTextIndent2Char"/>
    <w:rsid w:val="002E15AF"/>
    <w:pPr>
      <w:spacing w:after="120" w:line="480" w:lineRule="auto"/>
      <w:ind w:left="283"/>
    </w:pPr>
  </w:style>
  <w:style w:type="character" w:customStyle="1" w:styleId="BodyTextIndent2Char">
    <w:name w:val="Body Text Indent 2 Char"/>
    <w:basedOn w:val="DefaultParagraphFont"/>
    <w:link w:val="BodyTextIndent2"/>
    <w:rsid w:val="002E15AF"/>
    <w:rPr>
      <w:rFonts w:ascii="Times New Roman" w:eastAsia="Times New Roman" w:hAnsi="Times New Roman" w:cs="Times New Roman"/>
      <w:sz w:val="24"/>
      <w:szCs w:val="24"/>
      <w:lang w:eastAsia="ru-RU"/>
    </w:rPr>
  </w:style>
  <w:style w:type="paragraph" w:styleId="BodyText">
    <w:name w:val="Body Text"/>
    <w:basedOn w:val="Normal"/>
    <w:link w:val="BodyTextChar"/>
    <w:rsid w:val="00233F80"/>
    <w:pPr>
      <w:spacing w:after="120"/>
    </w:pPr>
  </w:style>
  <w:style w:type="character" w:customStyle="1" w:styleId="BodyTextChar">
    <w:name w:val="Body Text Char"/>
    <w:basedOn w:val="DefaultParagraphFont"/>
    <w:link w:val="BodyText"/>
    <w:rsid w:val="00233F80"/>
    <w:rPr>
      <w:rFonts w:ascii="Times New Roman" w:eastAsia="Times New Roman" w:hAnsi="Times New Roman" w:cs="Times New Roman"/>
      <w:sz w:val="24"/>
      <w:szCs w:val="24"/>
      <w:lang w:eastAsia="ru-RU"/>
    </w:rPr>
  </w:style>
  <w:style w:type="character" w:customStyle="1" w:styleId="23">
    <w:name w:val="Заголовок №23"/>
    <w:basedOn w:val="DefaultParagraphFont"/>
    <w:rsid w:val="00233F80"/>
    <w:rPr>
      <w:rFonts w:ascii="Arial" w:hAnsi="Arial" w:cs="Arial"/>
      <w:b/>
      <w:bCs/>
      <w:sz w:val="20"/>
      <w:szCs w:val="20"/>
      <w:shd w:val="clear" w:color="auto" w:fill="FFFFFF"/>
    </w:rPr>
  </w:style>
  <w:style w:type="character" w:styleId="Strong">
    <w:name w:val="Strong"/>
    <w:basedOn w:val="DefaultParagraphFont"/>
    <w:uiPriority w:val="22"/>
    <w:qFormat/>
    <w:rsid w:val="00233F80"/>
    <w:rPr>
      <w:b/>
      <w:bCs/>
    </w:rPr>
  </w:style>
  <w:style w:type="character" w:customStyle="1" w:styleId="Heading1Char">
    <w:name w:val="Heading 1 Char"/>
    <w:basedOn w:val="DefaultParagraphFont"/>
    <w:link w:val="Heading1"/>
    <w:rsid w:val="00571AA3"/>
    <w:rPr>
      <w:rFonts w:ascii="Times New Roman" w:eastAsia="Times New Roman" w:hAnsi="Times New Roman" w:cs="Arial"/>
      <w:b/>
      <w:bCs/>
      <w:caps/>
      <w:kern w:val="32"/>
      <w:sz w:val="28"/>
      <w:szCs w:val="32"/>
      <w:lang w:eastAsia="ru-RU"/>
    </w:rPr>
  </w:style>
  <w:style w:type="character" w:customStyle="1" w:styleId="Heading2Char">
    <w:name w:val="Heading 2 Char"/>
    <w:basedOn w:val="DefaultParagraphFont"/>
    <w:link w:val="Heading2"/>
    <w:rsid w:val="00366091"/>
    <w:rPr>
      <w:rFonts w:ascii="Times New Roman" w:eastAsia="Times New Roman" w:hAnsi="Times New Roman" w:cs="Times New Roman"/>
      <w:b/>
      <w:sz w:val="28"/>
      <w:szCs w:val="24"/>
      <w:lang w:val="uk-UA" w:eastAsia="ru-RU"/>
    </w:rPr>
  </w:style>
  <w:style w:type="character" w:customStyle="1" w:styleId="Heading3Char">
    <w:name w:val="Heading 3 Char"/>
    <w:basedOn w:val="DefaultParagraphFont"/>
    <w:link w:val="Heading3"/>
    <w:rsid w:val="00FD4796"/>
    <w:rPr>
      <w:rFonts w:ascii="Arial" w:eastAsia="Times New Roman" w:hAnsi="Arial" w:cs="Arial"/>
      <w:b/>
      <w:bCs/>
      <w:sz w:val="26"/>
      <w:szCs w:val="26"/>
      <w:lang w:eastAsia="ru-RU"/>
    </w:rPr>
  </w:style>
  <w:style w:type="character" w:customStyle="1" w:styleId="Heading4Char">
    <w:name w:val="Heading 4 Char"/>
    <w:basedOn w:val="DefaultParagraphFont"/>
    <w:link w:val="Heading4"/>
    <w:rsid w:val="00FD4796"/>
    <w:rPr>
      <w:rFonts w:ascii="Times New Roman" w:eastAsia="Times New Roman" w:hAnsi="Times New Roman" w:cs="Times New Roman"/>
      <w:b/>
      <w:bCs/>
      <w:sz w:val="28"/>
      <w:szCs w:val="28"/>
      <w:lang w:eastAsia="ru-RU"/>
    </w:rPr>
  </w:style>
  <w:style w:type="character" w:customStyle="1" w:styleId="Heading5Char">
    <w:name w:val="Heading 5 Char"/>
    <w:basedOn w:val="DefaultParagraphFont"/>
    <w:link w:val="Heading5"/>
    <w:rsid w:val="00FD4796"/>
    <w:rPr>
      <w:rFonts w:ascii="Times New Roman" w:eastAsia="Times New Roman" w:hAnsi="Times New Roman" w:cs="Times New Roman"/>
      <w:b/>
      <w:bCs/>
      <w:i/>
      <w:iCs/>
      <w:sz w:val="26"/>
      <w:szCs w:val="26"/>
      <w:lang w:eastAsia="ru-RU"/>
    </w:rPr>
  </w:style>
  <w:style w:type="character" w:customStyle="1" w:styleId="Heading6Char">
    <w:name w:val="Heading 6 Char"/>
    <w:basedOn w:val="DefaultParagraphFont"/>
    <w:link w:val="Heading6"/>
    <w:rsid w:val="00FD4796"/>
    <w:rPr>
      <w:rFonts w:ascii="Times New Roman" w:eastAsia="Times New Roman" w:hAnsi="Times New Roman" w:cs="Times New Roman"/>
      <w:b/>
      <w:bCs/>
      <w:lang w:eastAsia="ru-RU"/>
    </w:rPr>
  </w:style>
  <w:style w:type="character" w:customStyle="1" w:styleId="Heading9Char">
    <w:name w:val="Heading 9 Char"/>
    <w:basedOn w:val="DefaultParagraphFont"/>
    <w:link w:val="Heading9"/>
    <w:rsid w:val="00FD4796"/>
    <w:rPr>
      <w:rFonts w:ascii="Arial" w:eastAsia="Times New Roman" w:hAnsi="Arial" w:cs="Arial"/>
      <w:lang w:eastAsia="ru-RU"/>
    </w:rPr>
  </w:style>
  <w:style w:type="character" w:styleId="Hyperlink">
    <w:name w:val="Hyperlink"/>
    <w:rsid w:val="00FD4796"/>
    <w:rPr>
      <w:color w:val="0000FF"/>
      <w:u w:val="single"/>
    </w:rPr>
  </w:style>
  <w:style w:type="character" w:styleId="PageNumber">
    <w:name w:val="page number"/>
    <w:basedOn w:val="DefaultParagraphFont"/>
    <w:rsid w:val="00FD4796"/>
  </w:style>
  <w:style w:type="paragraph" w:styleId="BodyText2">
    <w:name w:val="Body Text 2"/>
    <w:basedOn w:val="Normal"/>
    <w:link w:val="BodyText2Char"/>
    <w:rsid w:val="00FD4796"/>
    <w:rPr>
      <w:b/>
      <w:szCs w:val="20"/>
    </w:rPr>
  </w:style>
  <w:style w:type="character" w:customStyle="1" w:styleId="BodyText2Char">
    <w:name w:val="Body Text 2 Char"/>
    <w:basedOn w:val="DefaultParagraphFont"/>
    <w:link w:val="BodyText2"/>
    <w:rsid w:val="00FD4796"/>
    <w:rPr>
      <w:rFonts w:ascii="Times New Roman" w:eastAsia="Times New Roman" w:hAnsi="Times New Roman" w:cs="Times New Roman"/>
      <w:b/>
      <w:sz w:val="28"/>
      <w:szCs w:val="20"/>
      <w:lang w:eastAsia="ru-RU"/>
    </w:rPr>
  </w:style>
  <w:style w:type="paragraph" w:styleId="BodyTextIndent3">
    <w:name w:val="Body Text Indent 3"/>
    <w:basedOn w:val="Normal"/>
    <w:link w:val="BodyTextIndent3Char"/>
    <w:rsid w:val="00FD4796"/>
    <w:pPr>
      <w:spacing w:after="120"/>
      <w:ind w:left="283"/>
    </w:pPr>
    <w:rPr>
      <w:sz w:val="16"/>
      <w:szCs w:val="16"/>
    </w:rPr>
  </w:style>
  <w:style w:type="character" w:customStyle="1" w:styleId="BodyTextIndent3Char">
    <w:name w:val="Body Text Indent 3 Char"/>
    <w:basedOn w:val="DefaultParagraphFont"/>
    <w:link w:val="BodyTextIndent3"/>
    <w:rsid w:val="00FD4796"/>
    <w:rPr>
      <w:rFonts w:ascii="Times New Roman" w:eastAsia="Times New Roman" w:hAnsi="Times New Roman" w:cs="Times New Roman"/>
      <w:sz w:val="16"/>
      <w:szCs w:val="16"/>
      <w:lang w:eastAsia="ru-RU"/>
    </w:rPr>
  </w:style>
  <w:style w:type="paragraph" w:customStyle="1" w:styleId="a">
    <w:name w:val="Листинг программы"/>
    <w:rsid w:val="00FD4796"/>
    <w:pPr>
      <w:suppressAutoHyphens/>
      <w:spacing w:after="0" w:line="240" w:lineRule="auto"/>
    </w:pPr>
    <w:rPr>
      <w:rFonts w:ascii="Times New Roman" w:eastAsia="Times New Roman" w:hAnsi="Times New Roman" w:cs="Times New Roman"/>
      <w:noProof/>
      <w:sz w:val="20"/>
      <w:szCs w:val="20"/>
      <w:lang w:eastAsia="ru-RU"/>
    </w:rPr>
  </w:style>
  <w:style w:type="paragraph" w:styleId="ListParagraph">
    <w:name w:val="List Paragraph"/>
    <w:basedOn w:val="Normal"/>
    <w:uiPriority w:val="34"/>
    <w:qFormat/>
    <w:rsid w:val="00F47C8C"/>
    <w:pPr>
      <w:ind w:left="720"/>
      <w:contextualSpacing/>
    </w:pPr>
  </w:style>
  <w:style w:type="paragraph" w:styleId="HTMLPreformatted">
    <w:name w:val="HTML Preformatted"/>
    <w:basedOn w:val="Normal"/>
    <w:link w:val="HTMLPreformattedChar"/>
    <w:uiPriority w:val="99"/>
    <w:semiHidden/>
    <w:unhideWhenUsed/>
    <w:rsid w:val="00FE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E36BF"/>
    <w:rPr>
      <w:rFonts w:ascii="Courier New" w:eastAsia="Times New Roman" w:hAnsi="Courier New" w:cs="Courier New"/>
      <w:sz w:val="20"/>
      <w:szCs w:val="20"/>
      <w:lang w:eastAsia="ru-RU"/>
    </w:rPr>
  </w:style>
  <w:style w:type="character" w:customStyle="1" w:styleId="Heading7Char">
    <w:name w:val="Heading 7 Char"/>
    <w:basedOn w:val="DefaultParagraphFont"/>
    <w:link w:val="Heading7"/>
    <w:uiPriority w:val="9"/>
    <w:semiHidden/>
    <w:rsid w:val="00B82579"/>
    <w:rPr>
      <w:rFonts w:asciiTheme="majorHAnsi" w:eastAsiaTheme="majorEastAsia" w:hAnsiTheme="majorHAnsi" w:cstheme="majorBidi"/>
      <w:i/>
      <w:iCs/>
      <w:color w:val="243F60" w:themeColor="accent1" w:themeShade="7F"/>
      <w:sz w:val="28"/>
      <w:szCs w:val="24"/>
      <w:lang w:eastAsia="ru-RU"/>
    </w:rPr>
  </w:style>
  <w:style w:type="character" w:customStyle="1" w:styleId="Heading8Char">
    <w:name w:val="Heading 8 Char"/>
    <w:basedOn w:val="DefaultParagraphFont"/>
    <w:link w:val="Heading8"/>
    <w:uiPriority w:val="9"/>
    <w:semiHidden/>
    <w:rsid w:val="00B82579"/>
    <w:rPr>
      <w:rFonts w:asciiTheme="majorHAnsi" w:eastAsiaTheme="majorEastAsia" w:hAnsiTheme="majorHAnsi" w:cstheme="majorBidi"/>
      <w:color w:val="272727" w:themeColor="text1" w:themeTint="D8"/>
      <w:sz w:val="21"/>
      <w:szCs w:val="21"/>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53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Desktop\&#1064;&#1072;&#1073;&#1083;&#1086;&#1085;%20&#1040;4.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C534D-2AD0-454E-95B8-A67CD8C7D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А4.dotm</Template>
  <TotalTime>6414</TotalTime>
  <Pages>6</Pages>
  <Words>542</Words>
  <Characters>3092</Characters>
  <Application>Microsoft Office Word</Application>
  <DocSecurity>0</DocSecurity>
  <Lines>25</Lines>
  <Paragraphs>7</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
      <vt:lpstr/>
      <vt:lpstr/>
    </vt:vector>
  </TitlesOfParts>
  <Company>Microsoft</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dc:creator>
  <cp:keywords/>
  <dc:description/>
  <cp:lastModifiedBy>Andrii Ryzhkov</cp:lastModifiedBy>
  <cp:revision>984</cp:revision>
  <cp:lastPrinted>2015-04-23T06:42:00Z</cp:lastPrinted>
  <dcterms:created xsi:type="dcterms:W3CDTF">2013-09-05T09:37:00Z</dcterms:created>
  <dcterms:modified xsi:type="dcterms:W3CDTF">2016-09-11T14:21:00Z</dcterms:modified>
</cp:coreProperties>
</file>